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BAFCE" w14:textId="77777777" w:rsidR="004963B1" w:rsidRDefault="00A01A5E">
      <w:pPr>
        <w:rPr>
          <w:i/>
          <w:iCs/>
          <w:color w:val="766F54" w:themeColor="text2"/>
          <w:spacing w:val="5"/>
          <w:sz w:val="24"/>
          <w:szCs w:val="24"/>
        </w:rPr>
      </w:pPr>
      <w:r>
        <w:rPr>
          <w:rFonts w:ascii="Century Schoolbook" w:hAnsi="Century Schoolbook"/>
          <w:i/>
          <w:iCs/>
          <w:smallCaps/>
          <w:noProof/>
          <w:color w:val="4F271C"/>
          <w:spacing w:val="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0113388A" wp14:editId="596CA441">
                <wp:simplePos x="0" y="0"/>
                <wp:positionH relativeFrom="margin">
                  <wp:align>left</wp:align>
                </wp:positionH>
                <wp:positionV relativeFrom="margin">
                  <wp:posOffset>7131050</wp:posOffset>
                </wp:positionV>
                <wp:extent cx="4660900" cy="1760855"/>
                <wp:effectExtent l="0" t="0" r="0" b="0"/>
                <wp:wrapNone/>
                <wp:docPr id="74" name="Rettangol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0900" cy="176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3E2A1" w14:textId="77777777" w:rsidR="004963B1" w:rsidRDefault="00ED169D">
                            <w:pPr>
                              <w:spacing w:after="100"/>
                              <w:rPr>
                                <w:color w:val="7B230C" w:themeColor="accent1" w:themeShade="BF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olor w:val="7B230C" w:themeColor="accent1" w:themeShade="BF"/>
                                  <w:sz w:val="32"/>
                                  <w:szCs w:val="32"/>
                                </w:rPr>
                                <w:alias w:val="Autore"/>
                                <w:id w:val="-519854219"/>
                                <w:text/>
                              </w:sdtPr>
                              <w:sdtEndPr/>
                              <w:sdtContent>
                                <w:r w:rsidR="007921B7" w:rsidRPr="007921B7">
                                  <w:rPr>
                                    <w:color w:val="7B230C" w:themeColor="accent1" w:themeShade="BF"/>
                                    <w:sz w:val="32"/>
                                    <w:szCs w:val="32"/>
                                  </w:rPr>
                                  <w:t>Sara Di Berardino</w:t>
                                </w:r>
                                <w:r w:rsidR="007921B7">
                                  <w:rPr>
                                    <w:color w:val="7B230C" w:themeColor="accent1" w:themeShade="BF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A01A5E">
                                  <w:rPr>
                                    <w:color w:val="7B230C" w:themeColor="accent1" w:themeShade="BF"/>
                                    <w:sz w:val="32"/>
                                    <w:szCs w:val="32"/>
                                  </w:rPr>
                                  <w:t>247976</w:t>
                                </w:r>
                                <w:r w:rsidR="007921B7">
                                  <w:rPr>
                                    <w:color w:val="7B230C" w:themeColor="accent1" w:themeShade="BF"/>
                                    <w:sz w:val="32"/>
                                    <w:szCs w:val="32"/>
                                  </w:rPr>
                                  <w:t xml:space="preserve">                                 </w:t>
                                </w:r>
                                <w:r w:rsidR="007921B7" w:rsidRPr="007921B7">
                                  <w:rPr>
                                    <w:color w:val="7B230C" w:themeColor="accent1" w:themeShade="BF"/>
                                    <w:sz w:val="32"/>
                                    <w:szCs w:val="32"/>
                                  </w:rPr>
                                  <w:t>Davide Simboli</w:t>
                                </w:r>
                                <w:r w:rsidR="00A01A5E">
                                  <w:rPr>
                                    <w:color w:val="7B230C" w:themeColor="accent1" w:themeShade="BF"/>
                                    <w:sz w:val="32"/>
                                    <w:szCs w:val="32"/>
                                  </w:rPr>
                                  <w:t xml:space="preserve">                                            A</w:t>
                                </w:r>
                                <w:r w:rsidR="007921B7" w:rsidRPr="007921B7">
                                  <w:rPr>
                                    <w:color w:val="7B230C" w:themeColor="accent1" w:themeShade="BF"/>
                                    <w:sz w:val="32"/>
                                    <w:szCs w:val="32"/>
                                  </w:rPr>
                                  <w:t>lessio Morgante</w:t>
                                </w:r>
                                <w:r w:rsidR="00A01A5E">
                                  <w:rPr>
                                    <w:color w:val="7B230C" w:themeColor="accent1" w:themeShade="BF"/>
                                    <w:sz w:val="32"/>
                                    <w:szCs w:val="32"/>
                                  </w:rPr>
                                  <w:t xml:space="preserve">                                               </w:t>
                                </w:r>
                              </w:sdtContent>
                            </w:sdt>
                          </w:p>
                          <w:p w14:paraId="64FA367E" w14:textId="77777777" w:rsidR="004963B1" w:rsidRDefault="00ED169D">
                            <w:pPr>
                              <w:spacing w:after="100"/>
                              <w:rPr>
                                <w:color w:val="7B230C" w:themeColor="accent1" w:themeShade="BF"/>
                              </w:rPr>
                            </w:pPr>
                            <w:sdt>
                              <w:sdtPr>
                                <w:rPr>
                                  <w:color w:val="7B230C" w:themeColor="accent1" w:themeShade="BF"/>
                                  <w:sz w:val="24"/>
                                  <w:szCs w:val="24"/>
                                </w:rPr>
                                <w:alias w:val="Data"/>
                                <w:id w:val="-2017522131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lid w:val="it-IT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AD0DF9">
                                  <w:rPr>
                                    <w:color w:val="7B230C" w:themeColor="accent1" w:themeShade="BF"/>
                                  </w:rPr>
                                  <w:t>[Selezionare la data]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3388A" id="Rettangolo 54" o:spid="_x0000_s1026" style="position:absolute;margin-left:0;margin-top:561.5pt;width:367pt;height:138.65pt;z-index:25167155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" o:allowincell="f" stroked="f">
                <v:textbox>
                  <w:txbxContent>
                    <w:p w14:paraId="7A63E2A1" w14:textId="77777777" w:rsidR="004963B1" w:rsidRDefault="00ED169D">
                      <w:pPr>
                        <w:spacing w:after="100"/>
                        <w:rPr>
                          <w:color w:val="7B230C" w:themeColor="accent1" w:themeShade="BF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color w:val="7B230C" w:themeColor="accent1" w:themeShade="BF"/>
                            <w:sz w:val="32"/>
                            <w:szCs w:val="32"/>
                          </w:rPr>
                          <w:alias w:val="Autore"/>
                          <w:id w:val="-519854219"/>
                          <w:text/>
                        </w:sdtPr>
                        <w:sdtEndPr/>
                        <w:sdtContent>
                          <w:r w:rsidR="007921B7" w:rsidRPr="007921B7">
                            <w:rPr>
                              <w:color w:val="7B230C" w:themeColor="accent1" w:themeShade="BF"/>
                              <w:sz w:val="32"/>
                              <w:szCs w:val="32"/>
                            </w:rPr>
                            <w:t>Sara Di Berardino</w:t>
                          </w:r>
                          <w:r w:rsidR="007921B7">
                            <w:rPr>
                              <w:color w:val="7B230C" w:themeColor="accent1" w:themeShade="BF"/>
                              <w:sz w:val="32"/>
                              <w:szCs w:val="32"/>
                            </w:rPr>
                            <w:t xml:space="preserve"> </w:t>
                          </w:r>
                          <w:r w:rsidR="00A01A5E">
                            <w:rPr>
                              <w:color w:val="7B230C" w:themeColor="accent1" w:themeShade="BF"/>
                              <w:sz w:val="32"/>
                              <w:szCs w:val="32"/>
                            </w:rPr>
                            <w:t>247976</w:t>
                          </w:r>
                          <w:r w:rsidR="007921B7">
                            <w:rPr>
                              <w:color w:val="7B230C" w:themeColor="accent1" w:themeShade="BF"/>
                              <w:sz w:val="32"/>
                              <w:szCs w:val="32"/>
                            </w:rPr>
                            <w:t xml:space="preserve">                                 </w:t>
                          </w:r>
                          <w:r w:rsidR="007921B7" w:rsidRPr="007921B7">
                            <w:rPr>
                              <w:color w:val="7B230C" w:themeColor="accent1" w:themeShade="BF"/>
                              <w:sz w:val="32"/>
                              <w:szCs w:val="32"/>
                            </w:rPr>
                            <w:t>Davide Simboli</w:t>
                          </w:r>
                          <w:r w:rsidR="00A01A5E">
                            <w:rPr>
                              <w:color w:val="7B230C" w:themeColor="accent1" w:themeShade="BF"/>
                              <w:sz w:val="32"/>
                              <w:szCs w:val="32"/>
                            </w:rPr>
                            <w:t xml:space="preserve">                                            A</w:t>
                          </w:r>
                          <w:r w:rsidR="007921B7" w:rsidRPr="007921B7">
                            <w:rPr>
                              <w:color w:val="7B230C" w:themeColor="accent1" w:themeShade="BF"/>
                              <w:sz w:val="32"/>
                              <w:szCs w:val="32"/>
                            </w:rPr>
                            <w:t>lessio Morgante</w:t>
                          </w:r>
                          <w:r w:rsidR="00A01A5E">
                            <w:rPr>
                              <w:color w:val="7B230C" w:themeColor="accent1" w:themeShade="BF"/>
                              <w:sz w:val="32"/>
                              <w:szCs w:val="32"/>
                            </w:rPr>
                            <w:t xml:space="preserve">                                               </w:t>
                          </w:r>
                        </w:sdtContent>
                      </w:sdt>
                    </w:p>
                    <w:p w14:paraId="64FA367E" w14:textId="77777777" w:rsidR="004963B1" w:rsidRDefault="00ED169D">
                      <w:pPr>
                        <w:spacing w:after="100"/>
                        <w:rPr>
                          <w:color w:val="7B230C" w:themeColor="accent1" w:themeShade="BF"/>
                        </w:rPr>
                      </w:pPr>
                      <w:sdt>
                        <w:sdtPr>
                          <w:rPr>
                            <w:color w:val="7B230C" w:themeColor="accent1" w:themeShade="BF"/>
                            <w:sz w:val="24"/>
                            <w:szCs w:val="24"/>
                          </w:rPr>
                          <w:alias w:val="Data"/>
                          <w:id w:val="-2017522131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lid w:val="it-IT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AD0DF9">
                            <w:rPr>
                              <w:color w:val="7B230C" w:themeColor="accent1" w:themeShade="BF"/>
                            </w:rPr>
                            <w:t>[Selezionare la data]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7921B7">
        <w:rPr>
          <w:i/>
          <w:iCs/>
          <w:smallCaps/>
          <w:noProof/>
          <w:color w:val="766F54" w:themeColor="text2"/>
          <w:spacing w:val="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37E62C34" wp14:editId="4D20CD97">
                <wp:simplePos x="0" y="0"/>
                <wp:positionH relativeFrom="margin">
                  <wp:align>left</wp:align>
                </wp:positionH>
                <wp:positionV relativeFrom="page">
                  <wp:posOffset>2674620</wp:posOffset>
                </wp:positionV>
                <wp:extent cx="4663440" cy="4678680"/>
                <wp:effectExtent l="19050" t="19050" r="16510" b="26670"/>
                <wp:wrapNone/>
                <wp:docPr id="73" name="Rettangolo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3440" cy="5326380"/>
                        </a:xfrm>
                        <a:prstGeom prst="rect">
                          <a:avLst/>
                        </a:prstGeom>
                        <a:ln w="28575"/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C04D6" w14:textId="77777777" w:rsidR="004963B1" w:rsidRPr="007921B7" w:rsidRDefault="00ED169D" w:rsidP="007921B7">
                            <w:pPr>
                              <w:pStyle w:val="Titolo"/>
                              <w:rPr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rPr>
                                  <w:b/>
                                  <w:i/>
                                  <w:color w:val="ED6D4A" w:themeColor="accent1" w:themeTint="99"/>
                                  <w:sz w:val="96"/>
                                  <w:szCs w:val="96"/>
                                  <w14:textOutline w14:w="12700" w14:cap="flat" w14:cmpd="sng" w14:algn="ctr">
                                    <w14:solidFill>
                                      <w14:schemeClr w14:val="accent1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alias w:val="Titolo"/>
                                <w:id w:val="-72183214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921B7" w:rsidRPr="004875A4">
                                  <w:rPr>
                                    <w:b/>
                                    <w:i/>
                                    <w:color w:val="ED6D4A" w:themeColor="accent1" w:themeTint="99"/>
                                    <w:sz w:val="96"/>
                                    <w:szCs w:val="96"/>
                                    <w14:textOutline w14:w="12700" w14:cap="flat" w14:cmpd="sng" w14:algn="ctr">
                                      <w14:solidFill>
                                        <w14:schemeClr w14:val="accent1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Biblioteca Digitale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E62C34" id="Rettangolo 89" o:spid="_x0000_s1027" style="position:absolute;margin-left:0;margin-top:210.6pt;width:367.2pt;height:368.4pt;z-index:251672576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6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" o:allowincell="f" fillcolor="white [3201]" strokecolor="#a53010 [3204]" strokeweight="2.25pt">
                <v:stroke endcap="round"/>
                <v:textbox>
                  <w:txbxContent>
                    <w:p w14:paraId="7B4C04D6" w14:textId="77777777" w:rsidR="004963B1" w:rsidRPr="007921B7" w:rsidRDefault="00ED169D" w:rsidP="007921B7">
                      <w:pPr>
                        <w:pStyle w:val="Titolo"/>
                        <w:rPr>
                          <w:sz w:val="48"/>
                          <w:szCs w:val="48"/>
                        </w:rPr>
                      </w:pPr>
                      <w:sdt>
                        <w:sdtPr>
                          <w:rPr>
                            <w:b/>
                            <w:i/>
                            <w:color w:val="ED6D4A" w:themeColor="accent1" w:themeTint="99"/>
                            <w:sz w:val="96"/>
                            <w:szCs w:val="96"/>
                            <w14:textOutline w14:w="12700" w14:cap="flat" w14:cmpd="sng" w14:algn="ctr">
                              <w14:solidFill>
                                <w14:schemeClr w14:val="accent1"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alias w:val="Titolo"/>
                          <w:id w:val="-721832149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r w:rsidR="007921B7" w:rsidRPr="004875A4">
                            <w:rPr>
                              <w:b/>
                              <w:i/>
                              <w:color w:val="ED6D4A" w:themeColor="accent1" w:themeTint="99"/>
                              <w:sz w:val="96"/>
                              <w:szCs w:val="96"/>
                              <w14:textOutline w14:w="12700" w14:cap="flat" w14:cmpd="sng" w14:algn="ctr">
                                <w14:solidFill>
                                  <w14:schemeClr w14:val="accent1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Biblioteca Digitale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rect>
            </w:pict>
          </mc:Fallback>
        </mc:AlternateContent>
      </w:r>
      <w:sdt>
        <w:sdtPr>
          <w:rPr>
            <w:i/>
            <w:iCs/>
            <w:smallCaps/>
            <w:color w:val="766F54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AD0DF9">
            <w:rPr>
              <w:i/>
              <w:iCs/>
              <w:smallCaps/>
              <w:noProof/>
              <w:color w:val="766F54" w:themeColor="text2"/>
              <w:spacing w:val="5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27A53E13" wp14:editId="094B202B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5670550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Grup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63AC0B79" id="Gruppo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">
                    <v:group id="Group 77" o:spid="_x0000_s1027" style="position:absolute;left:3089;width:14653;height:10698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rect id="Rectangle 78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" fillcolor="#feb686" stroked="f" strokecolor="#bfb675">
                        <v:fill color2="#a53010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" strokecolor="#a53010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" fillcolor="#a53010 [3204]" strokecolor="#a53010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" fillcolor="#a53010 [3204]" strokecolor="#a53010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AD0DF9">
            <w:rPr>
              <w:i/>
              <w:iCs/>
              <w:smallCaps/>
              <w:color w:val="766F54" w:themeColor="text2"/>
              <w:spacing w:val="5"/>
              <w:sz w:val="24"/>
              <w:szCs w:val="24"/>
            </w:rPr>
            <w:br w:type="page"/>
          </w:r>
        </w:sdtContent>
      </w:sdt>
    </w:p>
    <w:p w14:paraId="38E46454" w14:textId="77FAC13F" w:rsidR="004963B1" w:rsidRPr="004875A4" w:rsidRDefault="00AD0DF9">
      <w:pPr>
        <w:pStyle w:val="Titolo"/>
        <w:rPr>
          <w:b/>
          <w:i/>
          <w:color w:val="ED6D4A" w:themeColor="accent1" w:themeTint="99"/>
          <w14:textOutline w14:w="12700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</w:pPr>
      <w:r w:rsidRPr="004875A4">
        <w:rPr>
          <w:b/>
          <w:i/>
          <w:noProof/>
          <w:color w:val="ED6D4A" w:themeColor="accent1" w:themeTint="99"/>
          <w14:textOutline w14:w="12700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w:lastRenderedPageBreak/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221DCD1E" wp14:editId="6C52B3E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upp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2A4E3C" id="Gruppo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DFp32NHwQAACsLAAAOAAAAAAAAAAAAAAAAAC4CAABkcnMvZTJvRG9jLnhtbFBLAQIt&#10;ABQABgAIAAAAIQCQ/EnS3AAAAAkBAAAPAAAAAAAAAAAAAAAAAHkGAABkcnMvZG93bnJldi54bWxQ&#10;SwUGAAAAAAQABADzAAAAggcAAAAA&#10;">
                <v:oval id="Oval 6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YJh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vUK/r6EHyDTXwAAAP//AwBQSwECLQAUAAYACAAAACEA2+H2y+4AAACFAQAAEwAAAAAAAAAA&#10;AAAAAAAAAAAAW0NvbnRlbnRfVHlwZXNdLnhtbFBLAQItABQABgAIAAAAIQBa9CxbvwAAABUBAAAL&#10;AAAAAAAAAAAAAAAAAB8BAABfcmVscy8ucmVsc1BLAQItABQABgAIAAAAIQAoMYJh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Pr="004875A4">
        <w:rPr>
          <w:b/>
          <w:i/>
          <w:noProof/>
          <w:color w:val="ED6D4A" w:themeColor="accent1" w:themeTint="99"/>
          <w14:textOutline w14:w="12700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3BCD04CE" wp14:editId="433E22C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upp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73FF50" id="Gruppo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BaosZxHwQAACsLAAAOAAAAAAAAAAAAAAAAAC4CAABkcnMvZTJvRG9jLnhtbFBLAQIt&#10;ABQABgAIAAAAIQCQ/EnS3AAAAAkBAAAPAAAAAAAAAAAAAAAAAHkGAABkcnMvZG93bnJldi54bWxQ&#10;SwUGAAAAAAQABADzAAAAggcAAAAA&#10;">
                <v:oval id="Oval 60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Pr="004875A4">
        <w:rPr>
          <w:b/>
          <w:i/>
          <w:noProof/>
          <w:color w:val="ED6D4A" w:themeColor="accent1" w:themeTint="99"/>
          <w14:textOutline w14:w="12700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41C94B97" wp14:editId="6265C02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upp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7A0BDF" id="Gruppo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A51YTAYBAAAKwsAAA4AAAAAAAAAAAAAAAAALgIAAGRycy9lMm9Eb2MueG1sUEsBAi0AFAAGAAgA&#10;AAAhAJD8SdLcAAAACQEAAA8AAAAAAAAAAAAAAAAAcgYAAGRycy9kb3ducmV2LnhtbFBLBQYAAAAA&#10;BAAEAPMAAAB7BwAAAAA=&#10;">
                <v:oval id="Oval 57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ELZwgAAANsAAAAPAAAAZHJzL2Rvd25yZXYueG1sRE9Na4NA&#10;EL0H+h+WKeQS4ppCSz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BnEELZ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Pr="004875A4">
        <w:rPr>
          <w:b/>
          <w:i/>
          <w:noProof/>
          <w:color w:val="ED6D4A" w:themeColor="accent1" w:themeTint="99"/>
          <w14:textOutline w14:w="12700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7488E836" wp14:editId="4341563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upp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8A6838" id="Gruppo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Wk1HKGQQAACsLAAAOAAAAAAAAAAAAAAAAAC4CAABkcnMvZTJvRG9jLnhtbFBLAQItABQABgAI&#10;AAAAIQCQ/EnS3AAAAAkBAAAPAAAAAAAAAAAAAAAAAHMGAABkcnMvZG93bnJldi54bWxQSwUGAAAA&#10;AAQABADzAAAAfAcAAAAA&#10;">
                <v:oval id="Oval 54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e1HxQAAANsAAAAPAAAAZHJzL2Rvd25yZXYueG1sRI9Ba8JA&#10;FITvBf/D8oReSt1YsE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JEe1H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Pr="004875A4">
        <w:rPr>
          <w:b/>
          <w:i/>
          <w:noProof/>
          <w:color w:val="ED6D4A" w:themeColor="accent1" w:themeTint="99"/>
          <w14:textOutline w14:w="12700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3C95DD97" wp14:editId="5C62C09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upp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5A4711" id="Gruppo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">
                <v:oval id="Oval 51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HUz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Ab4dTP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Pr="004875A4">
        <w:rPr>
          <w:b/>
          <w:i/>
          <w:noProof/>
          <w:color w:val="ED6D4A" w:themeColor="accent1" w:themeTint="99"/>
          <w14:textOutline w14:w="12700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53847AA3" wp14:editId="1C61A81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upp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F7DD11" id="Gruppo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IIBo7obBAAAKwsAAA4AAAAAAAAAAAAAAAAALgIAAGRycy9lMm9Eb2MueG1sUEsBAi0AFAAG&#10;AAgAAAAhAJD8SdLcAAAACQEAAA8AAAAAAAAAAAAAAAAAdQYAAGRycy9kb3ducmV2LnhtbFBLBQYA&#10;AAAABAAEAPMAAAB+BwAAAAA=&#10;">
                <v:oval id="Oval 48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XGfxAAAANsAAAAPAAAAZHJzL2Rvd25yZXYueG1sRI9Ba8JA&#10;FITvBf/D8gQvohulFE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I2FcZ/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Pr="004875A4">
        <w:rPr>
          <w:b/>
          <w:i/>
          <w:noProof/>
          <w:color w:val="ED6D4A" w:themeColor="accent1" w:themeTint="99"/>
          <w14:textOutline w14:w="12700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697B45C3" wp14:editId="393032E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upp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8868F2" id="Gruppo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">
                <v:oval id="Oval 45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uXt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D8GuXt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Pr="004875A4">
        <w:rPr>
          <w:b/>
          <w:i/>
          <w:noProof/>
          <w:color w:val="ED6D4A" w:themeColor="accent1" w:themeTint="99"/>
          <w14:textOutline w14:w="12700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91D21A2" wp14:editId="3D9FFE4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upp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E4E34D" id="Gruppo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">
                <v:oval id="Oval 42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Z1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OxtRnX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Pr="004875A4">
        <w:rPr>
          <w:b/>
          <w:i/>
          <w:noProof/>
          <w:color w:val="ED6D4A" w:themeColor="accent1" w:themeTint="99"/>
          <w14:textOutline w14:w="12700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DEB7729" wp14:editId="0D4739A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upp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A69B4A" id="Gruppo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">
                <v:oval id="Oval 39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9gC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Acv9gC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Pr="004875A4">
        <w:rPr>
          <w:b/>
          <w:i/>
          <w:noProof/>
          <w:color w:val="ED6D4A" w:themeColor="accent1" w:themeTint="99"/>
          <w14:textOutline w14:w="12700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07BD31A" wp14:editId="295E439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upp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16EA25" id="Gruppo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Nnw+KEeBAAAKwsAAA4AAAAAAAAAAAAAAAAALgIAAGRycy9lMm9Eb2MueG1sUEsBAi0A&#10;FAAGAAgAAAAhAJD8SdLcAAAACQEAAA8AAAAAAAAAAAAAAAAAeAYAAGRycy9kb3ducmV2LnhtbFBL&#10;BQYAAAAABAAEAPMAAACBBwAAAAA=&#10;">
                <v:oval id="Oval 36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DMLxAAAANsAAAAPAAAAZHJzL2Rvd25yZXYueG1sRI9Ba8JA&#10;FITvBf/D8gQvohst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MtQMwv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Pr="004875A4">
        <w:rPr>
          <w:b/>
          <w:i/>
          <w:noProof/>
          <w:color w:val="ED6D4A" w:themeColor="accent1" w:themeTint="99"/>
          <w14:textOutline w14:w="12700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053EC13" wp14:editId="4E94495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upp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5DF3E9" id="Gruppo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">
                <v:oval id="Oval 3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18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DuCrXz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Pr="004875A4">
        <w:rPr>
          <w:b/>
          <w:i/>
          <w:noProof/>
          <w:color w:val="ED6D4A" w:themeColor="accent1" w:themeTint="99"/>
          <w14:textOutline w14:w="12700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9CD714C" wp14:editId="498029B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up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270C0C" id="Gruppo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">
                <v:oval id="Oval 30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Q7kxAAAANsAAAAPAAAAZHJzL2Rvd25yZXYueG1sRI9Ba8JA&#10;FITvhf6H5RV6KbpRQU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Cv1DuT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Pr="004875A4">
        <w:rPr>
          <w:b/>
          <w:i/>
          <w:noProof/>
          <w:color w:val="ED6D4A" w:themeColor="accent1" w:themeTint="99"/>
          <w14:textOutline w14:w="12700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CCC7F7" wp14:editId="4F2025F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upp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65AC35" id="Gruppo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Gru6YxcEAAArCwAADgAAAAAAAAAAAAAAAAAuAgAAZHJzL2Uyb0RvYy54bWxQSwECLQAUAAYACAAA&#10;ACEAkPxJ0twAAAAJAQAADwAAAAAAAAAAAAAAAABxBgAAZHJzL2Rvd25yZXYueG1sUEsFBgAAAAAE&#10;AAQA8wAAAHoHAAAAAA==&#10;">
                <v:oval id="Oval 27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Gk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9jwJfwAuXoDAAD//wMAUEsBAi0AFAAGAAgAAAAhANvh9svuAAAAhQEAABMAAAAAAAAAAAAAAAAA&#10;AAAAAFtDb250ZW50X1R5cGVzXS54bWxQSwECLQAUAAYACAAAACEAWvQsW78AAAAVAQAACwAAAAAA&#10;AAAAAAAAAAAfAQAAX3JlbHMvLnJlbHNQSwECLQAUAAYACAAAACEAPxYxpMAAAADbAAAADwAAAAAA&#10;AAAAAAAAAAAHAgAAZHJzL2Rvd25yZXYueG1sUEsFBgAAAAADAAMAtwAAAPQCAAAAAA==&#10;" filled="f" stroked="f"/>
                <w10:wrap anchorx="margin" anchory="margin"/>
              </v:group>
            </w:pict>
          </mc:Fallback>
        </mc:AlternateContent>
      </w:r>
      <w:r w:rsidRPr="004875A4">
        <w:rPr>
          <w:b/>
          <w:i/>
          <w:noProof/>
          <w:color w:val="ED6D4A" w:themeColor="accent1" w:themeTint="99"/>
          <w14:textOutline w14:w="12700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F5C9F3D" wp14:editId="3F55B75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up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1E9BE8" id="Gruppo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CXYqZGQQAACsLAAAOAAAAAAAAAAAAAAAAAC4CAABkcnMvZTJvRG9jLnhtbFBLAQItABQABgAI&#10;AAAAIQCQ/EnS3AAAAAkBAAAPAAAAAAAAAAAAAAAAAHMGAABkcnMvZG93bnJldi54bWxQSwUGAAAA&#10;AAQABADzAAAAfAcAAAAA&#10;">
                <v:oval id="Oval 24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546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NEXnjr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Pr="004875A4">
        <w:rPr>
          <w:b/>
          <w:i/>
          <w:noProof/>
          <w:color w:val="ED6D4A" w:themeColor="accent1" w:themeTint="99"/>
          <w14:textOutline w14:w="12700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6671F5B" wp14:editId="4D2AB9F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upp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5278C2" id="Gruppo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">
                <v:oval id="Oval 21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Pr="004875A4">
        <w:rPr>
          <w:b/>
          <w:i/>
          <w:noProof/>
          <w:color w:val="ED6D4A" w:themeColor="accent1" w:themeTint="99"/>
          <w14:textOutline w14:w="12700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B2D9671" wp14:editId="1EF1591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upp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D4B393" id="Gruppo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">
                <v:oval id="Oval 18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Pr="004875A4">
        <w:rPr>
          <w:b/>
          <w:i/>
          <w:noProof/>
          <w:color w:val="ED6D4A" w:themeColor="accent1" w:themeTint="99"/>
          <w14:textOutline w14:w="12700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BF3EB3A" wp14:editId="4793CD1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upp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1CC8E0" id="Gruppo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ClZ5ttHwQAACsLAAAOAAAAAAAAAAAAAAAAAC4CAABkcnMvZTJvRG9jLnhtbFBLAQIt&#10;ABQABgAIAAAAIQCQ/EnS3AAAAAkBAAAPAAAAAAAAAAAAAAAAAHkGAABkcnMvZG93bnJldi54bWxQ&#10;SwUGAAAAAAQABADzAAAAggcAAAAA&#10;">
                <v:oval id="Oval 15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/>
                <w10:wrap anchorx="margin" anchory="margin"/>
              </v:group>
            </w:pict>
          </mc:Fallback>
        </mc:AlternateContent>
      </w:r>
      <w:r w:rsidRPr="004875A4">
        <w:rPr>
          <w:b/>
          <w:i/>
          <w:noProof/>
          <w:color w:val="ED6D4A" w:themeColor="accent1" w:themeTint="99"/>
          <w14:textOutline w14:w="12700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C2EB31C" wp14:editId="7699F9E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upp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6ADA6F" id="Gruppo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">
                <v:oval id="Oval 12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Pr="004875A4">
        <w:rPr>
          <w:b/>
          <w:i/>
          <w:noProof/>
          <w:color w:val="ED6D4A" w:themeColor="accent1" w:themeTint="99"/>
          <w14:textOutline w14:w="12700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C153717" wp14:editId="24EF1FE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up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C411A7" id="Gruppo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DJ8IAQAACc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">
                <v:oval id="Oval 9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cf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hCL7/IAHr9DwAA//8DAFBLAQItABQABgAIAAAAIQDb4fbL7gAAAIUBAAATAAAAAAAAAAAA&#10;AAAAAAAAAABbQ29udGVudF9UeXBlc10ueG1sUEsBAi0AFAAGAAgAAAAhAFr0LFu/AAAAFQEAAAsA&#10;AAAAAAAAAAAAAAAAHwEAAF9yZWxzLy5yZWxzUEsBAi0AFAAGAAgAAAAhAA8M9x/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Pr="004875A4">
        <w:rPr>
          <w:b/>
          <w:i/>
          <w:noProof/>
          <w:color w:val="ED6D4A" w:themeColor="accent1" w:themeTint="99"/>
          <w14:textOutline w14:w="12700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4A8DE9B" wp14:editId="5D709E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upp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A8BD3E" id="Gruppo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CbPQhNHAQAACULAAAOAAAAAAAAAAAAAAAAAC4CAABkcnMvZTJvRG9jLnhtbFBLAQItABQA&#10;BgAIAAAAIQCQ/EnS3AAAAAkBAAAPAAAAAAAAAAAAAAAAAHYGAABkcnMvZG93bnJldi54bWxQSwUG&#10;AAAAAAQABADzAAAAfwcAAAAA&#10;">
                <v:oval id="Oval 6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Pr="004875A4">
        <w:rPr>
          <w:b/>
          <w:i/>
          <w:noProof/>
          <w:color w:val="ED6D4A" w:themeColor="accent1" w:themeTint="99"/>
          <w14:textOutline w14:w="12700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47A8554" wp14:editId="2B59B72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up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67805F" id="Gruppo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KSZl3B0EAAAlCwAADgAAAAAAAAAAAAAAAAAuAgAAZHJzL2Uyb0RvYy54bWxQSwECLQAU&#10;AAYACAAAACEAkPxJ0twAAAAJAQAADwAAAAAAAAAAAAAAAAB3BgAAZHJzL2Rvd25yZXYueG1sUEsF&#10;BgAAAAAEAAQA8wAAAIAHAAAAAA==&#10;">
                <v:oval id="Oval 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/>
                <w10:wrap anchorx="margin" anchory="margin"/>
              </v:group>
            </w:pict>
          </mc:Fallback>
        </mc:AlternateContent>
      </w:r>
      <w:r w:rsidR="004875A4" w:rsidRPr="004875A4">
        <w:rPr>
          <w:b/>
          <w:i/>
          <w:color w:val="ED6D4A" w:themeColor="accent1" w:themeTint="99"/>
          <w14:textOutline w14:w="12700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w:t>Documento dei requisiti</w:t>
      </w:r>
    </w:p>
    <w:p w14:paraId="2CE9B2F9" w14:textId="1F319706" w:rsidR="004963B1" w:rsidRDefault="004963B1">
      <w:pPr>
        <w:pStyle w:val="Sottotitolo"/>
      </w:pPr>
    </w:p>
    <w:p w14:paraId="227B18D7" w14:textId="74702AA2" w:rsidR="004963B1" w:rsidRPr="00720651" w:rsidRDefault="004875A4" w:rsidP="004875A4">
      <w:pPr>
        <w:pStyle w:val="Titolo1"/>
        <w:numPr>
          <w:ilvl w:val="0"/>
          <w:numId w:val="0"/>
        </w:numPr>
        <w:ind w:left="432"/>
        <w:rPr>
          <w:color w:val="7B230C" w:themeColor="accent1" w:themeShade="BF"/>
        </w:rPr>
      </w:pPr>
      <w:r w:rsidRPr="00720651">
        <w:rPr>
          <w:color w:val="7B230C" w:themeColor="accent1" w:themeShade="BF"/>
        </w:rPr>
        <w:t xml:space="preserve">Obiettivi </w:t>
      </w:r>
    </w:p>
    <w:p w14:paraId="6774A60D" w14:textId="67A53672" w:rsidR="00A01A5E" w:rsidRPr="00E3572E" w:rsidRDefault="004875A4" w:rsidP="00E3572E">
      <w:pPr>
        <w:jc w:val="both"/>
        <w:rPr>
          <w:sz w:val="24"/>
          <w:szCs w:val="24"/>
        </w:rPr>
      </w:pPr>
      <w:r>
        <w:tab/>
      </w:r>
      <w:r w:rsidR="00720651" w:rsidRPr="00E3572E">
        <w:rPr>
          <w:sz w:val="24"/>
          <w:szCs w:val="24"/>
        </w:rPr>
        <w:t xml:space="preserve">Sviluppare una biblioteca digitale per consentire la consultazione </w:t>
      </w:r>
      <w:r w:rsidR="00E3572E">
        <w:rPr>
          <w:sz w:val="24"/>
          <w:szCs w:val="24"/>
        </w:rPr>
        <w:tab/>
      </w:r>
      <w:r w:rsidR="00720651" w:rsidRPr="00E3572E">
        <w:rPr>
          <w:sz w:val="24"/>
          <w:szCs w:val="24"/>
        </w:rPr>
        <w:t>dei</w:t>
      </w:r>
      <w:r w:rsidR="00E3572E">
        <w:rPr>
          <w:sz w:val="24"/>
          <w:szCs w:val="24"/>
        </w:rPr>
        <w:t xml:space="preserve"> </w:t>
      </w:r>
      <w:r w:rsidR="00720651" w:rsidRPr="00E3572E">
        <w:rPr>
          <w:sz w:val="24"/>
          <w:szCs w:val="24"/>
        </w:rPr>
        <w:t>manoscritti che devono essere digitalizzati e che</w:t>
      </w:r>
      <w:r w:rsidR="00E3572E" w:rsidRPr="00E3572E">
        <w:rPr>
          <w:sz w:val="24"/>
          <w:szCs w:val="24"/>
        </w:rPr>
        <w:t xml:space="preserve"> costituiscono </w:t>
      </w:r>
      <w:r w:rsidR="00E3572E">
        <w:rPr>
          <w:sz w:val="24"/>
          <w:szCs w:val="24"/>
        </w:rPr>
        <w:tab/>
      </w:r>
      <w:r w:rsidR="00E3572E" w:rsidRPr="00E3572E">
        <w:rPr>
          <w:sz w:val="24"/>
          <w:szCs w:val="24"/>
        </w:rPr>
        <w:t>un</w:t>
      </w:r>
      <w:r w:rsidR="00E3572E">
        <w:rPr>
          <w:sz w:val="24"/>
          <w:szCs w:val="24"/>
        </w:rPr>
        <w:t xml:space="preserve"> </w:t>
      </w:r>
      <w:r w:rsidR="00E3572E" w:rsidRPr="00E3572E">
        <w:rPr>
          <w:sz w:val="24"/>
          <w:szCs w:val="24"/>
        </w:rPr>
        <w:t xml:space="preserve">patrimonio bibliografico antico per un totale di 60000 carte, </w:t>
      </w:r>
      <w:r w:rsidR="00E3572E">
        <w:rPr>
          <w:sz w:val="24"/>
          <w:szCs w:val="24"/>
        </w:rPr>
        <w:tab/>
      </w:r>
      <w:r w:rsidR="00E3572E" w:rsidRPr="00E3572E">
        <w:rPr>
          <w:sz w:val="24"/>
          <w:szCs w:val="24"/>
        </w:rPr>
        <w:t>secolo</w:t>
      </w:r>
      <w:r w:rsidR="00E3572E">
        <w:rPr>
          <w:sz w:val="24"/>
          <w:szCs w:val="24"/>
        </w:rPr>
        <w:t xml:space="preserve"> </w:t>
      </w:r>
      <w:r w:rsidR="00E3572E" w:rsidRPr="00E3572E">
        <w:rPr>
          <w:sz w:val="24"/>
          <w:szCs w:val="24"/>
        </w:rPr>
        <w:t>XV-XIX, contenenti memorie storiche della città dell’Aquila.</w:t>
      </w:r>
    </w:p>
    <w:p w14:paraId="68D07C9A" w14:textId="21491117" w:rsidR="008D5D78" w:rsidRPr="008D5D78" w:rsidRDefault="00E3572E" w:rsidP="008D5D78">
      <w:pPr>
        <w:pStyle w:val="Titolo1"/>
        <w:numPr>
          <w:ilvl w:val="0"/>
          <w:numId w:val="0"/>
        </w:numPr>
        <w:ind w:left="432"/>
        <w:rPr>
          <w:color w:val="7B230C" w:themeColor="accent1" w:themeShade="BF"/>
        </w:rPr>
      </w:pPr>
      <w:r w:rsidRPr="00E3572E">
        <w:rPr>
          <w:color w:val="7B230C" w:themeColor="accent1" w:themeShade="BF"/>
        </w:rPr>
        <w:t>Requisiti</w:t>
      </w:r>
    </w:p>
    <w:p w14:paraId="1C1D65AF" w14:textId="2B09C087" w:rsidR="00637FDE" w:rsidRDefault="00E3572E" w:rsidP="003B4385">
      <w:pPr>
        <w:pStyle w:val="Titolo2"/>
        <w:spacing w:line="480" w:lineRule="auto"/>
        <w:ind w:left="578" w:hanging="578"/>
      </w:pPr>
      <w:r>
        <w:t>Viewer:</w:t>
      </w:r>
    </w:p>
    <w:p w14:paraId="302BCCCB" w14:textId="3D949C29" w:rsidR="00637FDE" w:rsidRDefault="00637FDE" w:rsidP="008D5D78">
      <w:pPr>
        <w:pStyle w:val="Stile2"/>
        <w:spacing w:line="240" w:lineRule="auto"/>
        <w:ind w:left="1066" w:hanging="357"/>
        <w:jc w:val="both"/>
      </w:pPr>
      <w:r>
        <w:t xml:space="preserve"> Registrazione dell’utente;</w:t>
      </w:r>
    </w:p>
    <w:p w14:paraId="093799F4" w14:textId="77777777" w:rsidR="003B4385" w:rsidRPr="003B4385" w:rsidRDefault="003B4385" w:rsidP="008D5D78">
      <w:pPr>
        <w:pStyle w:val="Stile2"/>
        <w:numPr>
          <w:ilvl w:val="0"/>
          <w:numId w:val="0"/>
        </w:numPr>
        <w:spacing w:line="240" w:lineRule="auto"/>
        <w:ind w:left="1066"/>
        <w:jc w:val="both"/>
        <w:rPr>
          <w:sz w:val="10"/>
          <w:szCs w:val="10"/>
        </w:rPr>
      </w:pPr>
    </w:p>
    <w:p w14:paraId="4AC43A69" w14:textId="35948A02" w:rsidR="00637FDE" w:rsidRDefault="00637FDE" w:rsidP="008D5D78">
      <w:pPr>
        <w:pStyle w:val="Stile2"/>
        <w:spacing w:line="240" w:lineRule="auto"/>
        <w:ind w:left="1066" w:hanging="357"/>
        <w:jc w:val="both"/>
      </w:pPr>
      <w:r>
        <w:t xml:space="preserve"> Login; </w:t>
      </w:r>
    </w:p>
    <w:p w14:paraId="1E7F5202" w14:textId="77777777" w:rsidR="003B4385" w:rsidRPr="003B4385" w:rsidRDefault="003B4385" w:rsidP="008D5D78">
      <w:pPr>
        <w:pStyle w:val="Stile2"/>
        <w:numPr>
          <w:ilvl w:val="0"/>
          <w:numId w:val="0"/>
        </w:numPr>
        <w:spacing w:line="240" w:lineRule="auto"/>
        <w:ind w:left="1066"/>
        <w:jc w:val="both"/>
        <w:rPr>
          <w:sz w:val="10"/>
          <w:szCs w:val="10"/>
        </w:rPr>
      </w:pPr>
    </w:p>
    <w:p w14:paraId="285B5452" w14:textId="66E9B129" w:rsidR="00637FDE" w:rsidRDefault="00637FDE" w:rsidP="008D5D78">
      <w:pPr>
        <w:pStyle w:val="Stile2"/>
        <w:spacing w:line="240" w:lineRule="auto"/>
        <w:ind w:left="1066" w:hanging="357"/>
        <w:jc w:val="both"/>
      </w:pPr>
      <w:r>
        <w:t xml:space="preserve"> Logout;</w:t>
      </w:r>
    </w:p>
    <w:p w14:paraId="2E3E64FC" w14:textId="77777777" w:rsidR="003B4385" w:rsidRPr="003B4385" w:rsidRDefault="003B4385" w:rsidP="008D5D78">
      <w:pPr>
        <w:pStyle w:val="Stile2"/>
        <w:numPr>
          <w:ilvl w:val="0"/>
          <w:numId w:val="0"/>
        </w:numPr>
        <w:spacing w:line="240" w:lineRule="auto"/>
        <w:ind w:left="1066"/>
        <w:jc w:val="both"/>
        <w:rPr>
          <w:sz w:val="10"/>
          <w:szCs w:val="10"/>
        </w:rPr>
      </w:pPr>
    </w:p>
    <w:p w14:paraId="44966D9F" w14:textId="779EB3C4" w:rsidR="00933294" w:rsidRDefault="00637FDE" w:rsidP="008D5D78">
      <w:pPr>
        <w:pStyle w:val="Stile2"/>
        <w:spacing w:line="240" w:lineRule="auto"/>
        <w:ind w:left="1066" w:hanging="357"/>
        <w:jc w:val="both"/>
      </w:pPr>
      <w:r>
        <w:t xml:space="preserve"> </w:t>
      </w:r>
      <w:r w:rsidR="00EF6579">
        <w:t>Consultazione delle opere digitali a utenti registrati;</w:t>
      </w:r>
    </w:p>
    <w:p w14:paraId="1E635AA5" w14:textId="77777777" w:rsidR="003B4385" w:rsidRPr="003B4385" w:rsidRDefault="003B4385" w:rsidP="008D5D78">
      <w:pPr>
        <w:pStyle w:val="Stile2"/>
        <w:numPr>
          <w:ilvl w:val="0"/>
          <w:numId w:val="0"/>
        </w:numPr>
        <w:spacing w:line="240" w:lineRule="auto"/>
        <w:ind w:left="1066"/>
        <w:jc w:val="both"/>
        <w:rPr>
          <w:sz w:val="10"/>
          <w:szCs w:val="10"/>
        </w:rPr>
      </w:pPr>
    </w:p>
    <w:p w14:paraId="1E9024C4" w14:textId="0018D7B0" w:rsidR="003B4385" w:rsidRDefault="003B4385" w:rsidP="008D5D78">
      <w:pPr>
        <w:pStyle w:val="Stile2"/>
        <w:spacing w:line="240" w:lineRule="auto"/>
        <w:ind w:left="1066" w:hanging="357"/>
        <w:jc w:val="both"/>
      </w:pPr>
      <w:r>
        <w:t xml:space="preserve"> Ricerca nel catalogo per metadati oppure all’interno del testo della trascrizione;</w:t>
      </w:r>
    </w:p>
    <w:p w14:paraId="324561C8" w14:textId="2AC50FB9" w:rsidR="003B4385" w:rsidRPr="003B4385" w:rsidRDefault="003B4385" w:rsidP="008D5D78">
      <w:pPr>
        <w:pStyle w:val="Stile2"/>
        <w:numPr>
          <w:ilvl w:val="0"/>
          <w:numId w:val="0"/>
        </w:numPr>
        <w:spacing w:line="240" w:lineRule="auto"/>
        <w:ind w:left="1069" w:hanging="360"/>
        <w:jc w:val="both"/>
        <w:rPr>
          <w:sz w:val="10"/>
          <w:szCs w:val="10"/>
        </w:rPr>
      </w:pPr>
    </w:p>
    <w:p w14:paraId="22F66131" w14:textId="483224D0" w:rsidR="003B4385" w:rsidRDefault="003B4385" w:rsidP="008D5D78">
      <w:pPr>
        <w:pStyle w:val="Stile2"/>
        <w:spacing w:line="240" w:lineRule="auto"/>
        <w:jc w:val="both"/>
      </w:pPr>
      <w:r>
        <w:t xml:space="preserve"> Visualizzazione dell’opera che verrà visualizzata con una schermata che avrà sulla destra il testo della trascrizione e sulla sinistra l’immagine della pagina dell’opera che si sta visualizzando;</w:t>
      </w:r>
    </w:p>
    <w:p w14:paraId="5BD55A4F" w14:textId="77777777" w:rsidR="003B4385" w:rsidRPr="003B4385" w:rsidRDefault="003B4385" w:rsidP="008D5D78">
      <w:pPr>
        <w:pStyle w:val="Stile2"/>
        <w:numPr>
          <w:ilvl w:val="0"/>
          <w:numId w:val="0"/>
        </w:numPr>
        <w:spacing w:line="240" w:lineRule="auto"/>
        <w:ind w:left="1069" w:hanging="360"/>
        <w:jc w:val="both"/>
        <w:rPr>
          <w:sz w:val="10"/>
          <w:szCs w:val="10"/>
        </w:rPr>
      </w:pPr>
    </w:p>
    <w:p w14:paraId="01F9658D" w14:textId="402A0501" w:rsidR="003B4385" w:rsidRDefault="003B4385" w:rsidP="008D5D78">
      <w:pPr>
        <w:pStyle w:val="Stile2"/>
        <w:spacing w:line="240" w:lineRule="auto"/>
        <w:jc w:val="both"/>
      </w:pPr>
      <w:r>
        <w:t xml:space="preserve"> Possibilità di sfogliare le pagine;</w:t>
      </w:r>
    </w:p>
    <w:p w14:paraId="7CCDE5E4" w14:textId="77777777" w:rsidR="003B4385" w:rsidRPr="003B4385" w:rsidRDefault="003B4385" w:rsidP="008D5D78">
      <w:pPr>
        <w:pStyle w:val="Stile2"/>
        <w:numPr>
          <w:ilvl w:val="0"/>
          <w:numId w:val="0"/>
        </w:numPr>
        <w:spacing w:line="240" w:lineRule="auto"/>
        <w:ind w:left="1069"/>
        <w:jc w:val="both"/>
        <w:rPr>
          <w:sz w:val="10"/>
          <w:szCs w:val="10"/>
        </w:rPr>
      </w:pPr>
    </w:p>
    <w:p w14:paraId="06B0903E" w14:textId="475CB0E8" w:rsidR="003B4385" w:rsidRDefault="003B4385" w:rsidP="008D5D78">
      <w:pPr>
        <w:pStyle w:val="Stile2"/>
        <w:spacing w:line="240" w:lineRule="auto"/>
        <w:jc w:val="both"/>
      </w:pPr>
      <w:r>
        <w:t xml:space="preserve"> Possibilità per gli utenti privilegiati di effettuare il download dell’opera;</w:t>
      </w:r>
    </w:p>
    <w:p w14:paraId="49FB923E" w14:textId="7985C632" w:rsidR="008D5D78" w:rsidRDefault="008D5D78" w:rsidP="008D5D78">
      <w:pPr>
        <w:pStyle w:val="Stile2"/>
        <w:numPr>
          <w:ilvl w:val="0"/>
          <w:numId w:val="0"/>
        </w:numPr>
        <w:spacing w:line="240" w:lineRule="auto"/>
        <w:ind w:left="1069"/>
        <w:jc w:val="both"/>
        <w:rPr>
          <w:sz w:val="10"/>
          <w:szCs w:val="10"/>
        </w:rPr>
      </w:pPr>
    </w:p>
    <w:p w14:paraId="1C11755C" w14:textId="53953D31" w:rsidR="008D5D78" w:rsidRPr="008D5D78" w:rsidRDefault="008D5D78" w:rsidP="008D5D78">
      <w:pPr>
        <w:pStyle w:val="Stile2"/>
      </w:pPr>
      <w:r>
        <w:t xml:space="preserve"> Possibilità per gli utenti di fare richiesta tramite un modulo per essere collaboratore di sistema </w:t>
      </w:r>
      <w:proofErr w:type="gramStart"/>
      <w:r>
        <w:t>( trascrittore</w:t>
      </w:r>
      <w:proofErr w:type="gramEnd"/>
      <w:r>
        <w:t xml:space="preserve"> );</w:t>
      </w:r>
    </w:p>
    <w:p w14:paraId="5E7D4442" w14:textId="1F916B0C" w:rsidR="003B4385" w:rsidRDefault="003B4385" w:rsidP="008D5D78">
      <w:pPr>
        <w:pStyle w:val="Stile2"/>
        <w:numPr>
          <w:ilvl w:val="0"/>
          <w:numId w:val="0"/>
        </w:numPr>
        <w:spacing w:line="240" w:lineRule="auto"/>
        <w:ind w:left="1069" w:hanging="360"/>
        <w:jc w:val="both"/>
        <w:rPr>
          <w:sz w:val="10"/>
          <w:szCs w:val="10"/>
        </w:rPr>
      </w:pPr>
    </w:p>
    <w:p w14:paraId="28C47431" w14:textId="65628CE9" w:rsidR="008D5D78" w:rsidRDefault="008D5D78" w:rsidP="008D5D78">
      <w:pPr>
        <w:pStyle w:val="Stile2"/>
        <w:jc w:val="both"/>
      </w:pPr>
      <w:r>
        <w:t xml:space="preserve"> Accesso degli utenti al proprio profilo personale;</w:t>
      </w:r>
    </w:p>
    <w:p w14:paraId="10C4A223" w14:textId="4D4333D4" w:rsidR="008D5D78" w:rsidRPr="008D5D78" w:rsidRDefault="008D5D78" w:rsidP="008D5D78">
      <w:pPr>
        <w:pStyle w:val="Stile2"/>
        <w:numPr>
          <w:ilvl w:val="0"/>
          <w:numId w:val="0"/>
        </w:numPr>
        <w:ind w:left="1069"/>
        <w:jc w:val="both"/>
        <w:rPr>
          <w:sz w:val="10"/>
          <w:szCs w:val="10"/>
        </w:rPr>
      </w:pPr>
    </w:p>
    <w:p w14:paraId="17117012" w14:textId="5709DD92" w:rsidR="008D5D78" w:rsidRDefault="008D5D78" w:rsidP="008D5D78">
      <w:pPr>
        <w:pStyle w:val="Stile2"/>
        <w:jc w:val="both"/>
      </w:pPr>
      <w:r>
        <w:t>Possibilità da parte degli utenti di modificare dati del proprio profilo personale</w:t>
      </w:r>
      <w:r w:rsidR="00A10283">
        <w:t>.</w:t>
      </w:r>
    </w:p>
    <w:p w14:paraId="2F4F7A3E" w14:textId="7ADB6EC2" w:rsidR="008D5D78" w:rsidRDefault="008D5D78" w:rsidP="00C302BF">
      <w:pPr>
        <w:pStyle w:val="Titolo2"/>
        <w:spacing w:after="240" w:line="360" w:lineRule="auto"/>
      </w:pPr>
      <w:r>
        <w:t>Uploader:</w:t>
      </w:r>
    </w:p>
    <w:p w14:paraId="4F34FF4B" w14:textId="0C24CE0F" w:rsidR="00C302BF" w:rsidRDefault="00C302BF" w:rsidP="00700730">
      <w:pPr>
        <w:pStyle w:val="Stile3"/>
      </w:pPr>
      <w:r>
        <w:t xml:space="preserve"> Caricamento delle immagini dell’opera da parte dell’acquisitore;</w:t>
      </w:r>
    </w:p>
    <w:p w14:paraId="7B01BF08" w14:textId="0D0A8ED8" w:rsidR="00C302BF" w:rsidRPr="00700730" w:rsidRDefault="00C302BF" w:rsidP="00700730">
      <w:pPr>
        <w:pStyle w:val="Stile3"/>
        <w:numPr>
          <w:ilvl w:val="0"/>
          <w:numId w:val="0"/>
        </w:numPr>
        <w:ind w:left="1429"/>
        <w:rPr>
          <w:sz w:val="10"/>
          <w:szCs w:val="10"/>
        </w:rPr>
      </w:pPr>
    </w:p>
    <w:p w14:paraId="6916AE89" w14:textId="5E8EE7B3" w:rsidR="00C302BF" w:rsidRDefault="00C302BF" w:rsidP="00700730">
      <w:pPr>
        <w:pStyle w:val="Stile3"/>
      </w:pPr>
      <w:r>
        <w:lastRenderedPageBreak/>
        <w:t xml:space="preserve"> Caricamento dei metadati dell’opera </w:t>
      </w:r>
      <w:r w:rsidR="00A07DAE">
        <w:t>(titolo</w:t>
      </w:r>
      <w:r>
        <w:t xml:space="preserve">, anno, autore, n° pagine </w:t>
      </w:r>
      <w:proofErr w:type="gramStart"/>
      <w:r>
        <w:t>totali )</w:t>
      </w:r>
      <w:proofErr w:type="gramEnd"/>
      <w:r>
        <w:t xml:space="preserve"> da parte dell’acquisitore;</w:t>
      </w:r>
    </w:p>
    <w:p w14:paraId="31FB0291" w14:textId="25596E13" w:rsidR="00C302BF" w:rsidRPr="00700730" w:rsidRDefault="00C302BF" w:rsidP="00700730">
      <w:pPr>
        <w:pStyle w:val="Stile3"/>
        <w:numPr>
          <w:ilvl w:val="0"/>
          <w:numId w:val="0"/>
        </w:numPr>
        <w:ind w:left="1429"/>
        <w:rPr>
          <w:sz w:val="10"/>
          <w:szCs w:val="10"/>
        </w:rPr>
      </w:pPr>
    </w:p>
    <w:p w14:paraId="72E09D33" w14:textId="2187BEA4" w:rsidR="00C302BF" w:rsidRDefault="00C302BF" w:rsidP="00700730">
      <w:pPr>
        <w:pStyle w:val="Stile3"/>
      </w:pPr>
      <w:r>
        <w:t xml:space="preserve"> La digitalizzazione viene controllata da supervisori all’acquisizione per assicurarne la correttezza e la qualità;</w:t>
      </w:r>
    </w:p>
    <w:p w14:paraId="6FA966FA" w14:textId="4E428109" w:rsidR="00C302BF" w:rsidRPr="00700730" w:rsidRDefault="00C302BF" w:rsidP="00700730">
      <w:pPr>
        <w:pStyle w:val="Stile3"/>
        <w:numPr>
          <w:ilvl w:val="0"/>
          <w:numId w:val="0"/>
        </w:numPr>
        <w:ind w:left="1429"/>
        <w:rPr>
          <w:sz w:val="10"/>
          <w:szCs w:val="10"/>
        </w:rPr>
      </w:pPr>
    </w:p>
    <w:p w14:paraId="6ADC126B" w14:textId="3954CBF2" w:rsidR="00F963ED" w:rsidRDefault="00F963ED" w:rsidP="00700730">
      <w:pPr>
        <w:pStyle w:val="Stile3"/>
      </w:pPr>
      <w:r>
        <w:t xml:space="preserve"> Pubblicazione dell’opera </w:t>
      </w:r>
      <w:proofErr w:type="gramStart"/>
      <w:r>
        <w:t>( solo</w:t>
      </w:r>
      <w:proofErr w:type="gramEnd"/>
      <w:r>
        <w:t xml:space="preserve"> immagini ) da parte del supervisore</w:t>
      </w:r>
      <w:r w:rsidR="00A10283">
        <w:t>.</w:t>
      </w:r>
    </w:p>
    <w:p w14:paraId="79547892" w14:textId="0F036E8E" w:rsidR="00700730" w:rsidRPr="00700730" w:rsidRDefault="00F963ED" w:rsidP="00700730">
      <w:pPr>
        <w:pStyle w:val="Titolo2"/>
        <w:spacing w:line="480" w:lineRule="auto"/>
      </w:pPr>
      <w:r>
        <w:t>Transcriber:</w:t>
      </w:r>
    </w:p>
    <w:p w14:paraId="2F5E782F" w14:textId="170BF18B" w:rsidR="00700730" w:rsidRDefault="00700730" w:rsidP="00700730">
      <w:pPr>
        <w:pStyle w:val="Stile5"/>
        <w:spacing w:line="360" w:lineRule="auto"/>
      </w:pPr>
      <w:r>
        <w:t xml:space="preserve"> Trascrizione digitale delle opere da parte di trascrittori;</w:t>
      </w:r>
    </w:p>
    <w:p w14:paraId="403E0F81" w14:textId="77777777" w:rsidR="00700730" w:rsidRPr="00700730" w:rsidRDefault="00700730" w:rsidP="00700730">
      <w:pPr>
        <w:pStyle w:val="Stile5"/>
        <w:numPr>
          <w:ilvl w:val="0"/>
          <w:numId w:val="0"/>
        </w:numPr>
        <w:ind w:left="1429"/>
        <w:rPr>
          <w:sz w:val="10"/>
          <w:szCs w:val="10"/>
        </w:rPr>
      </w:pPr>
    </w:p>
    <w:p w14:paraId="133757BD" w14:textId="27E58F92" w:rsidR="00700730" w:rsidRDefault="00700730" w:rsidP="00700730">
      <w:pPr>
        <w:pStyle w:val="Stile5"/>
      </w:pPr>
      <w:r>
        <w:t xml:space="preserve"> Revisione delle trascrizioni da parte di revisori alle trascrizioni;</w:t>
      </w:r>
    </w:p>
    <w:p w14:paraId="2CC1A75C" w14:textId="77777777" w:rsidR="00700730" w:rsidRPr="00700730" w:rsidRDefault="00700730" w:rsidP="00700730">
      <w:pPr>
        <w:pStyle w:val="Stile5"/>
        <w:numPr>
          <w:ilvl w:val="0"/>
          <w:numId w:val="0"/>
        </w:numPr>
        <w:ind w:left="1429"/>
        <w:rPr>
          <w:sz w:val="10"/>
          <w:szCs w:val="10"/>
        </w:rPr>
      </w:pPr>
    </w:p>
    <w:p w14:paraId="46C65CD6" w14:textId="4AC3B781" w:rsidR="00700730" w:rsidRDefault="00700730" w:rsidP="00700730">
      <w:pPr>
        <w:pStyle w:val="Stile5"/>
      </w:pPr>
      <w:r>
        <w:t xml:space="preserve"> Pubblicazione delle trascrizioni da parte dei revisori alle trascrizioni;</w:t>
      </w:r>
    </w:p>
    <w:p w14:paraId="51639C24" w14:textId="77777777" w:rsidR="00700730" w:rsidRPr="00700730" w:rsidRDefault="00700730" w:rsidP="00700730">
      <w:pPr>
        <w:pStyle w:val="Stile5"/>
        <w:numPr>
          <w:ilvl w:val="0"/>
          <w:numId w:val="0"/>
        </w:numPr>
        <w:ind w:left="1429"/>
        <w:rPr>
          <w:sz w:val="10"/>
          <w:szCs w:val="10"/>
        </w:rPr>
      </w:pPr>
    </w:p>
    <w:p w14:paraId="70A360D2" w14:textId="585D826E" w:rsidR="00700730" w:rsidRDefault="00700730" w:rsidP="00700730">
      <w:pPr>
        <w:pStyle w:val="Stile5"/>
      </w:pPr>
      <w:r>
        <w:t xml:space="preserve"> Sincronizzazione delle modifiche</w:t>
      </w:r>
      <w:r w:rsidR="00A10283">
        <w:t>.</w:t>
      </w:r>
    </w:p>
    <w:p w14:paraId="75E256C4" w14:textId="30861424" w:rsidR="00700730" w:rsidRDefault="00700730" w:rsidP="00700730">
      <w:pPr>
        <w:pStyle w:val="Titolo2"/>
      </w:pPr>
      <w:r>
        <w:t>Manager:</w:t>
      </w:r>
    </w:p>
    <w:p w14:paraId="22BF6459" w14:textId="77777777" w:rsidR="00A10283" w:rsidRPr="00A10283" w:rsidRDefault="00A10283" w:rsidP="00A10283">
      <w:pPr>
        <w:spacing w:after="0"/>
      </w:pPr>
    </w:p>
    <w:p w14:paraId="4577961C" w14:textId="6EC1D85E" w:rsidR="00700730" w:rsidRDefault="00700730" w:rsidP="00700730">
      <w:pPr>
        <w:pStyle w:val="Stile6"/>
      </w:pPr>
      <w:r>
        <w:t xml:space="preserve"> Assegnazione di parte di un’opera a 1 o più trascrittori;</w:t>
      </w:r>
    </w:p>
    <w:p w14:paraId="1D968B22" w14:textId="77777777" w:rsidR="00A10283" w:rsidRPr="00A10283" w:rsidRDefault="00A10283" w:rsidP="00A10283">
      <w:pPr>
        <w:pStyle w:val="Stile6"/>
        <w:numPr>
          <w:ilvl w:val="0"/>
          <w:numId w:val="0"/>
        </w:numPr>
        <w:ind w:left="1429"/>
        <w:rPr>
          <w:sz w:val="10"/>
          <w:szCs w:val="10"/>
        </w:rPr>
      </w:pPr>
    </w:p>
    <w:p w14:paraId="1259043C" w14:textId="336449EE" w:rsidR="00700730" w:rsidRDefault="00700730" w:rsidP="00700730">
      <w:pPr>
        <w:pStyle w:val="Stile6"/>
      </w:pPr>
      <w:r>
        <w:t xml:space="preserve"> Consenso a revisionare le trascrizioni concluse, con correzione e validazione;</w:t>
      </w:r>
    </w:p>
    <w:p w14:paraId="2974FA3E" w14:textId="77777777" w:rsidR="00A10283" w:rsidRPr="00A10283" w:rsidRDefault="00A10283" w:rsidP="00A10283">
      <w:pPr>
        <w:pStyle w:val="Stile6"/>
        <w:numPr>
          <w:ilvl w:val="0"/>
          <w:numId w:val="0"/>
        </w:numPr>
        <w:ind w:left="1429"/>
        <w:rPr>
          <w:sz w:val="10"/>
          <w:szCs w:val="10"/>
        </w:rPr>
      </w:pPr>
    </w:p>
    <w:p w14:paraId="53CD5A0B" w14:textId="26C08F4F" w:rsidR="00700730" w:rsidRDefault="00700730" w:rsidP="00700730">
      <w:pPr>
        <w:pStyle w:val="Stile6"/>
      </w:pPr>
      <w:r>
        <w:t xml:space="preserve"> Riassegnazione delle pagine ai trascrittori;</w:t>
      </w:r>
    </w:p>
    <w:p w14:paraId="44469959" w14:textId="77777777" w:rsidR="00A10283" w:rsidRPr="00A10283" w:rsidRDefault="00A10283" w:rsidP="00A10283">
      <w:pPr>
        <w:pStyle w:val="Stile6"/>
        <w:numPr>
          <w:ilvl w:val="0"/>
          <w:numId w:val="0"/>
        </w:numPr>
        <w:ind w:left="1429"/>
        <w:rPr>
          <w:sz w:val="10"/>
          <w:szCs w:val="10"/>
        </w:rPr>
      </w:pPr>
    </w:p>
    <w:p w14:paraId="4122641A" w14:textId="38959519" w:rsidR="00700730" w:rsidRDefault="00700730" w:rsidP="00700730">
      <w:pPr>
        <w:pStyle w:val="Stile6"/>
      </w:pPr>
      <w:r>
        <w:t xml:space="preserve"> Consenso alla pubblicazione delle trascrizioni e delle opere</w:t>
      </w:r>
      <w:r w:rsidR="00A10283">
        <w:t>;</w:t>
      </w:r>
    </w:p>
    <w:p w14:paraId="5D85A1B8" w14:textId="77777777" w:rsidR="00A10283" w:rsidRPr="00A10283" w:rsidRDefault="00A10283" w:rsidP="00A10283">
      <w:pPr>
        <w:pStyle w:val="Stile6"/>
        <w:numPr>
          <w:ilvl w:val="0"/>
          <w:numId w:val="0"/>
        </w:numPr>
        <w:ind w:left="1429"/>
        <w:rPr>
          <w:sz w:val="10"/>
          <w:szCs w:val="10"/>
        </w:rPr>
      </w:pPr>
    </w:p>
    <w:p w14:paraId="1A277FC3" w14:textId="2E53287D" w:rsidR="00A10283" w:rsidRDefault="00A10283" w:rsidP="00700730">
      <w:pPr>
        <w:pStyle w:val="Stile6"/>
      </w:pPr>
      <w:r>
        <w:t xml:space="preserve"> Gestione dei livelli dei trascrittori;</w:t>
      </w:r>
    </w:p>
    <w:p w14:paraId="47450BB7" w14:textId="77777777" w:rsidR="00A10283" w:rsidRPr="00A10283" w:rsidRDefault="00A10283" w:rsidP="00A10283">
      <w:pPr>
        <w:pStyle w:val="Stile6"/>
        <w:numPr>
          <w:ilvl w:val="0"/>
          <w:numId w:val="0"/>
        </w:numPr>
        <w:ind w:left="1429"/>
        <w:rPr>
          <w:sz w:val="10"/>
          <w:szCs w:val="10"/>
        </w:rPr>
      </w:pPr>
    </w:p>
    <w:p w14:paraId="52C1DB89" w14:textId="1813F9B6" w:rsidR="00A10283" w:rsidRDefault="00A10283" w:rsidP="00700730">
      <w:pPr>
        <w:pStyle w:val="Stile6"/>
      </w:pPr>
      <w:r>
        <w:t xml:space="preserve"> Consenso alla supervisione dell’acquisizione delle immagini;</w:t>
      </w:r>
    </w:p>
    <w:p w14:paraId="515F7E67" w14:textId="77777777" w:rsidR="00A10283" w:rsidRPr="00A10283" w:rsidRDefault="00A10283" w:rsidP="00A10283">
      <w:pPr>
        <w:pStyle w:val="Stile6"/>
        <w:numPr>
          <w:ilvl w:val="0"/>
          <w:numId w:val="0"/>
        </w:numPr>
        <w:ind w:left="1429"/>
        <w:rPr>
          <w:sz w:val="10"/>
          <w:szCs w:val="10"/>
        </w:rPr>
      </w:pPr>
    </w:p>
    <w:p w14:paraId="43D6463B" w14:textId="2B4A02EE" w:rsidR="00A10283" w:rsidRDefault="00A10283" w:rsidP="00700730">
      <w:pPr>
        <w:pStyle w:val="Stile6"/>
      </w:pPr>
      <w:r>
        <w:t>Accetta/Rifiuta richieste per diventare trascrittore.</w:t>
      </w:r>
    </w:p>
    <w:p w14:paraId="515F3B3A" w14:textId="22960780" w:rsidR="00A10283" w:rsidRDefault="00A10283" w:rsidP="00A10283">
      <w:pPr>
        <w:pStyle w:val="Titolo2"/>
      </w:pPr>
      <w:r>
        <w:t>Administrator:</w:t>
      </w:r>
    </w:p>
    <w:p w14:paraId="70AA8660" w14:textId="5D4D2845" w:rsidR="00A10283" w:rsidRDefault="00A10283" w:rsidP="00A10283">
      <w:pPr>
        <w:pStyle w:val="Stile7"/>
        <w:rPr>
          <w:lang w:val="en-GB"/>
        </w:rPr>
      </w:pPr>
      <w:r w:rsidRPr="00A10283">
        <w:rPr>
          <w:lang w:val="en-GB"/>
        </w:rPr>
        <w:t xml:space="preserve"> </w:t>
      </w:r>
      <w:r w:rsidRPr="00A10283">
        <w:t>Gestione</w:t>
      </w:r>
      <w:r w:rsidRPr="00A10283">
        <w:rPr>
          <w:lang w:val="en-GB"/>
        </w:rPr>
        <w:t xml:space="preserve"> in back-end d</w:t>
      </w:r>
      <w:r>
        <w:rPr>
          <w:lang w:val="en-GB"/>
        </w:rPr>
        <w:t>el sistema.</w:t>
      </w:r>
    </w:p>
    <w:p w14:paraId="740ED5AD" w14:textId="78283C4A" w:rsidR="00A10283" w:rsidRDefault="00A10283" w:rsidP="00A10283">
      <w:pPr>
        <w:pStyle w:val="Stile7"/>
        <w:numPr>
          <w:ilvl w:val="0"/>
          <w:numId w:val="0"/>
        </w:numPr>
        <w:ind w:left="1429"/>
        <w:rPr>
          <w:lang w:val="en-GB"/>
        </w:rPr>
      </w:pPr>
    </w:p>
    <w:p w14:paraId="3A9DD932" w14:textId="77777777" w:rsidR="00A10283" w:rsidRPr="00A10283" w:rsidRDefault="00A10283" w:rsidP="00A10283">
      <w:pPr>
        <w:pStyle w:val="Stile7"/>
        <w:numPr>
          <w:ilvl w:val="0"/>
          <w:numId w:val="0"/>
        </w:numPr>
        <w:ind w:left="1429"/>
        <w:rPr>
          <w:lang w:val="en-GB"/>
        </w:rPr>
      </w:pPr>
    </w:p>
    <w:p w14:paraId="3A4B1DC5" w14:textId="77777777" w:rsidR="00A10283" w:rsidRPr="00A10283" w:rsidRDefault="00A10283" w:rsidP="00A10283">
      <w:pPr>
        <w:pStyle w:val="Stile6"/>
        <w:numPr>
          <w:ilvl w:val="0"/>
          <w:numId w:val="0"/>
        </w:numPr>
        <w:ind w:left="1429"/>
        <w:rPr>
          <w:lang w:val="en-GB"/>
        </w:rPr>
      </w:pPr>
    </w:p>
    <w:p w14:paraId="528D06E0" w14:textId="77777777" w:rsidR="00700730" w:rsidRPr="00A10283" w:rsidRDefault="00700730" w:rsidP="00700730">
      <w:pPr>
        <w:rPr>
          <w:lang w:val="en-GB"/>
        </w:rPr>
      </w:pPr>
    </w:p>
    <w:p w14:paraId="11766FA9" w14:textId="77777777" w:rsidR="00700730" w:rsidRPr="00A10283" w:rsidRDefault="00700730" w:rsidP="00700730">
      <w:pPr>
        <w:pStyle w:val="Stile5"/>
        <w:numPr>
          <w:ilvl w:val="0"/>
          <w:numId w:val="0"/>
        </w:numPr>
        <w:ind w:left="1429"/>
        <w:rPr>
          <w:lang w:val="en-GB"/>
        </w:rPr>
      </w:pPr>
    </w:p>
    <w:p w14:paraId="64E1D95D" w14:textId="6B7FAEAB" w:rsidR="008D5D78" w:rsidRDefault="00A10283" w:rsidP="00A10283">
      <w:pPr>
        <w:pStyle w:val="Titolo1"/>
        <w:numPr>
          <w:ilvl w:val="0"/>
          <w:numId w:val="0"/>
        </w:numPr>
        <w:ind w:left="432"/>
        <w:rPr>
          <w:color w:val="7B230C" w:themeColor="accent1" w:themeShade="BF"/>
        </w:rPr>
      </w:pPr>
      <w:r w:rsidRPr="00A10283">
        <w:rPr>
          <w:color w:val="7B230C" w:themeColor="accent1" w:themeShade="BF"/>
        </w:rPr>
        <w:lastRenderedPageBreak/>
        <w:t>Vincoli</w:t>
      </w:r>
    </w:p>
    <w:p w14:paraId="1C5CCE15" w14:textId="39187354" w:rsidR="00A10283" w:rsidRDefault="00A10283" w:rsidP="006A2AD1">
      <w:pPr>
        <w:pStyle w:val="Paragrafoelenco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Nella registrazione non è possibile usare il ruolo dell’amministratore. Esso è già nel sistema;</w:t>
      </w:r>
    </w:p>
    <w:p w14:paraId="7A0D2E23" w14:textId="77777777" w:rsidR="006A2AD1" w:rsidRPr="006A2AD1" w:rsidRDefault="006A2AD1" w:rsidP="006A2AD1">
      <w:pPr>
        <w:pStyle w:val="Paragrafoelenco"/>
        <w:jc w:val="both"/>
        <w:rPr>
          <w:sz w:val="10"/>
          <w:szCs w:val="10"/>
        </w:rPr>
      </w:pPr>
    </w:p>
    <w:p w14:paraId="478B4FD6" w14:textId="66AFDFA3" w:rsidR="00A10283" w:rsidRDefault="00A10283" w:rsidP="006A2AD1">
      <w:pPr>
        <w:pStyle w:val="Paragrafoelenco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Nel profilo personale gli utenti possono modificare solo nome, cognome, data di nascita indirizzo, titolo di studio, professione e password;</w:t>
      </w:r>
    </w:p>
    <w:p w14:paraId="042351DA" w14:textId="77777777" w:rsidR="006A2AD1" w:rsidRPr="006A2AD1" w:rsidRDefault="006A2AD1" w:rsidP="006A2AD1">
      <w:pPr>
        <w:pStyle w:val="Paragrafoelenco"/>
        <w:jc w:val="both"/>
        <w:rPr>
          <w:sz w:val="10"/>
          <w:szCs w:val="10"/>
        </w:rPr>
      </w:pPr>
    </w:p>
    <w:p w14:paraId="566A7AF1" w14:textId="5813924C" w:rsidR="00547050" w:rsidRDefault="00A10283" w:rsidP="006A2AD1">
      <w:pPr>
        <w:pStyle w:val="Paragrafoelenco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Nel profilo personale vengono visualizzati i dati della registrazione: nome, cognome, data di nascita, email, titolo di studio, professione, indirizzo, password</w:t>
      </w:r>
      <w:r w:rsidR="00547050">
        <w:rPr>
          <w:sz w:val="24"/>
          <w:szCs w:val="24"/>
        </w:rPr>
        <w:t xml:space="preserve"> </w:t>
      </w:r>
      <w:proofErr w:type="gramStart"/>
      <w:r w:rsidR="00547050">
        <w:rPr>
          <w:sz w:val="24"/>
          <w:szCs w:val="24"/>
        </w:rPr>
        <w:t>( criptata</w:t>
      </w:r>
      <w:proofErr w:type="gramEnd"/>
      <w:r w:rsidR="00547050">
        <w:rPr>
          <w:sz w:val="24"/>
          <w:szCs w:val="24"/>
        </w:rPr>
        <w:t xml:space="preserve"> ) e ruolo;</w:t>
      </w:r>
    </w:p>
    <w:p w14:paraId="01E055FD" w14:textId="77777777" w:rsidR="006A2AD1" w:rsidRPr="006A2AD1" w:rsidRDefault="006A2AD1" w:rsidP="006A2AD1">
      <w:pPr>
        <w:pStyle w:val="Paragrafoelenco"/>
        <w:jc w:val="both"/>
        <w:rPr>
          <w:sz w:val="10"/>
          <w:szCs w:val="10"/>
        </w:rPr>
      </w:pPr>
    </w:p>
    <w:p w14:paraId="261688B9" w14:textId="6F16D4A2" w:rsidR="00A10283" w:rsidRDefault="00547050" w:rsidP="006A2AD1">
      <w:pPr>
        <w:pStyle w:val="Paragrafoelenco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Nel profilo personale gli utenti possono modificare solo nome, cognome, data di nascita, indirizzo, titolo di studio, professione, password;</w:t>
      </w:r>
    </w:p>
    <w:p w14:paraId="59E84B0D" w14:textId="77777777" w:rsidR="006A2AD1" w:rsidRPr="006A2AD1" w:rsidRDefault="006A2AD1" w:rsidP="006A2AD1">
      <w:pPr>
        <w:pStyle w:val="Paragrafoelenco"/>
        <w:jc w:val="both"/>
        <w:rPr>
          <w:sz w:val="10"/>
          <w:szCs w:val="10"/>
        </w:rPr>
      </w:pPr>
    </w:p>
    <w:p w14:paraId="6F4BC7F7" w14:textId="293C67B6" w:rsidR="00547050" w:rsidRDefault="00547050" w:rsidP="006A2AD1">
      <w:pPr>
        <w:pStyle w:val="Paragrafoelenco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Solo l’utente base e l’utente privilegiato possono diventare trascrittori;</w:t>
      </w:r>
    </w:p>
    <w:p w14:paraId="0D637528" w14:textId="77777777" w:rsidR="006A2AD1" w:rsidRPr="006A2AD1" w:rsidRDefault="006A2AD1" w:rsidP="006A2AD1">
      <w:pPr>
        <w:pStyle w:val="Paragrafoelenco"/>
        <w:jc w:val="both"/>
        <w:rPr>
          <w:sz w:val="10"/>
          <w:szCs w:val="10"/>
        </w:rPr>
      </w:pPr>
    </w:p>
    <w:p w14:paraId="454374BC" w14:textId="12F6EE16" w:rsidR="00547050" w:rsidRDefault="00547050" w:rsidP="006A2AD1">
      <w:pPr>
        <w:pStyle w:val="Paragrafoelenco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si diventa trascrittori si perde il ruolo precedente;</w:t>
      </w:r>
    </w:p>
    <w:p w14:paraId="261880B6" w14:textId="77777777" w:rsidR="006A2AD1" w:rsidRPr="006A2AD1" w:rsidRDefault="006A2AD1" w:rsidP="006A2AD1">
      <w:pPr>
        <w:pStyle w:val="Paragrafoelenco"/>
        <w:jc w:val="both"/>
        <w:rPr>
          <w:sz w:val="10"/>
          <w:szCs w:val="10"/>
        </w:rPr>
      </w:pPr>
    </w:p>
    <w:p w14:paraId="6112AA2D" w14:textId="75612AB6" w:rsidR="00547050" w:rsidRDefault="00547050" w:rsidP="006A2AD1">
      <w:pPr>
        <w:pStyle w:val="Paragrafoelenco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richiesta per diventare trascrittori può essere mandata una sola volta fino a quando non si riceve una risposta. Se viene accettata si diventa trascrittori, se viene rifiutata può essere mandata di nuovo;</w:t>
      </w:r>
    </w:p>
    <w:p w14:paraId="2BB08A92" w14:textId="77777777" w:rsidR="006A2AD1" w:rsidRPr="006A2AD1" w:rsidRDefault="006A2AD1" w:rsidP="006A2AD1">
      <w:pPr>
        <w:pStyle w:val="Paragrafoelenco"/>
        <w:jc w:val="both"/>
        <w:rPr>
          <w:sz w:val="10"/>
          <w:szCs w:val="10"/>
        </w:rPr>
      </w:pPr>
    </w:p>
    <w:p w14:paraId="108CC91F" w14:textId="7B6A8DEC" w:rsidR="00547050" w:rsidRDefault="00547050" w:rsidP="006A2AD1">
      <w:pPr>
        <w:pStyle w:val="Paragrafoelenco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 opere possono essere divise per categorie;</w:t>
      </w:r>
    </w:p>
    <w:p w14:paraId="41D3949D" w14:textId="77777777" w:rsidR="006A2AD1" w:rsidRPr="006A2AD1" w:rsidRDefault="006A2AD1" w:rsidP="006A2AD1">
      <w:pPr>
        <w:pStyle w:val="Paragrafoelenco"/>
        <w:jc w:val="both"/>
        <w:rPr>
          <w:sz w:val="10"/>
          <w:szCs w:val="10"/>
        </w:rPr>
      </w:pPr>
    </w:p>
    <w:p w14:paraId="676F134C" w14:textId="6A3B5D36" w:rsidR="00547050" w:rsidRDefault="00547050" w:rsidP="006A2AD1">
      <w:pPr>
        <w:pStyle w:val="Paragrafoelenco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L’acquisitore può aggiungere le categorie se e solo se non sono già presenti nel database;</w:t>
      </w:r>
    </w:p>
    <w:p w14:paraId="0273E372" w14:textId="77777777" w:rsidR="006A2AD1" w:rsidRPr="006A2AD1" w:rsidRDefault="006A2AD1" w:rsidP="006A2AD1">
      <w:pPr>
        <w:pStyle w:val="Paragrafoelenco"/>
        <w:jc w:val="both"/>
        <w:rPr>
          <w:sz w:val="10"/>
          <w:szCs w:val="10"/>
        </w:rPr>
      </w:pPr>
    </w:p>
    <w:p w14:paraId="5CC66105" w14:textId="144BCF86" w:rsidR="00547050" w:rsidRDefault="00547050" w:rsidP="006A2AD1">
      <w:pPr>
        <w:pStyle w:val="Paragrafoelenco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Ogni opera è formata da più immagini, ognuna delle quali rappresenta una pagina del manoscritto;</w:t>
      </w:r>
    </w:p>
    <w:p w14:paraId="3B6507BE" w14:textId="77777777" w:rsidR="006A2AD1" w:rsidRPr="006A2AD1" w:rsidRDefault="006A2AD1" w:rsidP="006A2AD1">
      <w:pPr>
        <w:pStyle w:val="Paragrafoelenco"/>
        <w:jc w:val="both"/>
        <w:rPr>
          <w:sz w:val="10"/>
          <w:szCs w:val="10"/>
        </w:rPr>
      </w:pPr>
    </w:p>
    <w:p w14:paraId="4C42BF98" w14:textId="0F4A04AA" w:rsidR="00547050" w:rsidRDefault="00547050" w:rsidP="006A2AD1">
      <w:pPr>
        <w:pStyle w:val="Paragrafoelenco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È possibile sfogliare le pagine dell’opera attraverso un paginatore;</w:t>
      </w:r>
    </w:p>
    <w:p w14:paraId="25A196D2" w14:textId="77777777" w:rsidR="006A2AD1" w:rsidRPr="006A2AD1" w:rsidRDefault="006A2AD1" w:rsidP="006A2AD1">
      <w:pPr>
        <w:pStyle w:val="Paragrafoelenco"/>
        <w:jc w:val="both"/>
        <w:rPr>
          <w:sz w:val="10"/>
          <w:szCs w:val="10"/>
        </w:rPr>
      </w:pPr>
    </w:p>
    <w:p w14:paraId="09322B8D" w14:textId="49710704" w:rsidR="00B27AF7" w:rsidRDefault="00B27AF7" w:rsidP="006A2AD1">
      <w:pPr>
        <w:pStyle w:val="Paragrafoelenco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fase di caricamento e di revisione delle immagini si da la possibilità di avere un riepilogo di esse attraverso una visualizzazione in miniatura e con un paginatore;</w:t>
      </w:r>
    </w:p>
    <w:p w14:paraId="10270557" w14:textId="77777777" w:rsidR="006A2AD1" w:rsidRPr="006A2AD1" w:rsidRDefault="006A2AD1" w:rsidP="006A2AD1">
      <w:pPr>
        <w:pStyle w:val="Paragrafoelenco"/>
        <w:jc w:val="both"/>
        <w:rPr>
          <w:sz w:val="10"/>
          <w:szCs w:val="10"/>
        </w:rPr>
      </w:pPr>
    </w:p>
    <w:p w14:paraId="5AC7C18A" w14:textId="62BCB7C6" w:rsidR="00B27AF7" w:rsidRDefault="00B27AF7" w:rsidP="006A2AD1">
      <w:pPr>
        <w:pStyle w:val="Paragrafoelenco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pubblicazione delle opere può avvenire solo se tutte le immagini delle stesse sono state acquisite e revisionate;</w:t>
      </w:r>
    </w:p>
    <w:p w14:paraId="7CE31944" w14:textId="77777777" w:rsidR="006A2AD1" w:rsidRPr="006A2AD1" w:rsidRDefault="006A2AD1" w:rsidP="006A2AD1">
      <w:pPr>
        <w:pStyle w:val="Paragrafoelenco"/>
        <w:jc w:val="both"/>
        <w:rPr>
          <w:sz w:val="10"/>
          <w:szCs w:val="10"/>
        </w:rPr>
      </w:pPr>
    </w:p>
    <w:p w14:paraId="755B98D5" w14:textId="3EB82D54" w:rsidR="00B27AF7" w:rsidRDefault="00B27AF7" w:rsidP="006A2AD1">
      <w:pPr>
        <w:pStyle w:val="Paragrafoelenco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trascrizione dell’opera in testo digitale avviene attraverso operazioni di trascrizione in </w:t>
      </w:r>
      <w:r>
        <w:rPr>
          <w:b/>
          <w:i/>
          <w:sz w:val="24"/>
          <w:szCs w:val="24"/>
        </w:rPr>
        <w:t>formato TEI</w:t>
      </w:r>
      <w:r>
        <w:rPr>
          <w:sz w:val="24"/>
          <w:szCs w:val="24"/>
        </w:rPr>
        <w:t>. Le trascrizioni sono digitate manualmente attraverso un text editor integrato;</w:t>
      </w:r>
    </w:p>
    <w:p w14:paraId="3AAFC05D" w14:textId="77777777" w:rsidR="006A2AD1" w:rsidRPr="006A2AD1" w:rsidRDefault="006A2AD1" w:rsidP="006A2AD1">
      <w:pPr>
        <w:pStyle w:val="Paragrafoelenco"/>
        <w:jc w:val="both"/>
        <w:rPr>
          <w:sz w:val="10"/>
          <w:szCs w:val="10"/>
        </w:rPr>
      </w:pPr>
    </w:p>
    <w:p w14:paraId="1376A7F4" w14:textId="3916B488" w:rsidR="00B27AF7" w:rsidRDefault="00B27AF7" w:rsidP="006A2AD1">
      <w:pPr>
        <w:pStyle w:val="Paragrafoelenco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Più trascrittori possono lavorare sulla stessa pagina;</w:t>
      </w:r>
    </w:p>
    <w:p w14:paraId="3718A52A" w14:textId="77777777" w:rsidR="006A2AD1" w:rsidRPr="006A2AD1" w:rsidRDefault="006A2AD1" w:rsidP="006A2AD1">
      <w:pPr>
        <w:pStyle w:val="Paragrafoelenco"/>
        <w:jc w:val="both"/>
        <w:rPr>
          <w:sz w:val="10"/>
          <w:szCs w:val="10"/>
        </w:rPr>
      </w:pPr>
    </w:p>
    <w:p w14:paraId="10A98463" w14:textId="77777777" w:rsidR="00B27AF7" w:rsidRDefault="00B27AF7" w:rsidP="006A2AD1">
      <w:pPr>
        <w:pStyle w:val="Paragrafoelenco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Ogni trascrittore ha un livello 1-5 in base alla propria esperienza;</w:t>
      </w:r>
    </w:p>
    <w:p w14:paraId="036EBEEC" w14:textId="5872EB5E" w:rsidR="00B27AF7" w:rsidRDefault="00B27AF7" w:rsidP="006A2AD1">
      <w:pPr>
        <w:pStyle w:val="Paragrafoelenco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 revisori di trascrizioni possono inserire dei commenti nelle trascrizioni prima di rimandarle ai vari trascrittori;</w:t>
      </w:r>
    </w:p>
    <w:p w14:paraId="4BBC66F7" w14:textId="77777777" w:rsidR="006A2AD1" w:rsidRPr="006A2AD1" w:rsidRDefault="006A2AD1" w:rsidP="006A2AD1">
      <w:pPr>
        <w:pStyle w:val="Paragrafoelenco"/>
        <w:jc w:val="both"/>
        <w:rPr>
          <w:sz w:val="10"/>
          <w:szCs w:val="10"/>
        </w:rPr>
      </w:pPr>
    </w:p>
    <w:p w14:paraId="4C5E8CED" w14:textId="0AC6B789" w:rsidR="00547050" w:rsidRDefault="00B27AF7" w:rsidP="006A2AD1">
      <w:pPr>
        <w:pStyle w:val="Paragrafoelenco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disponibile viene visualizzato sulla sinistra il testo della trascrizione e a destra l’immagine dell’o</w:t>
      </w:r>
      <w:r w:rsidR="006A2AD1">
        <w:rPr>
          <w:sz w:val="24"/>
          <w:szCs w:val="24"/>
        </w:rPr>
        <w:t>p</w:t>
      </w:r>
      <w:r>
        <w:rPr>
          <w:sz w:val="24"/>
          <w:szCs w:val="24"/>
        </w:rPr>
        <w:t>era che si sta visualizzando, altrimenti, se il testo della trascrizione non è disponibile viene visualizzata solo</w:t>
      </w:r>
      <w:r w:rsidR="006A2AD1">
        <w:rPr>
          <w:sz w:val="24"/>
          <w:szCs w:val="24"/>
        </w:rPr>
        <w:t xml:space="preserve"> </w:t>
      </w:r>
      <w:r>
        <w:rPr>
          <w:sz w:val="24"/>
          <w:szCs w:val="24"/>
        </w:rPr>
        <w:t>l’immagine dell’opera.</w:t>
      </w:r>
      <w:r w:rsidR="00547050">
        <w:rPr>
          <w:sz w:val="24"/>
          <w:szCs w:val="24"/>
        </w:rPr>
        <w:t xml:space="preserve"> </w:t>
      </w:r>
    </w:p>
    <w:p w14:paraId="1805CC54" w14:textId="77777777" w:rsidR="006A2AD1" w:rsidRPr="006A2AD1" w:rsidRDefault="006A2AD1" w:rsidP="006A2AD1">
      <w:pPr>
        <w:pStyle w:val="Paragrafoelenco"/>
        <w:rPr>
          <w:sz w:val="24"/>
          <w:szCs w:val="24"/>
        </w:rPr>
      </w:pPr>
    </w:p>
    <w:p w14:paraId="047BAF6E" w14:textId="14FFC978" w:rsidR="006A2AD1" w:rsidRPr="006A2AD1" w:rsidRDefault="006A2AD1" w:rsidP="006A2AD1">
      <w:pPr>
        <w:pStyle w:val="Titolo1"/>
        <w:numPr>
          <w:ilvl w:val="0"/>
          <w:numId w:val="0"/>
        </w:numPr>
        <w:ind w:left="432"/>
        <w:rPr>
          <w:color w:val="7B230C" w:themeColor="accent1" w:themeShade="BF"/>
        </w:rPr>
      </w:pPr>
      <w:r w:rsidRPr="006A2AD1">
        <w:rPr>
          <w:color w:val="7B230C" w:themeColor="accent1" w:themeShade="BF"/>
        </w:rPr>
        <w:t>Use Case Diagram</w:t>
      </w:r>
    </w:p>
    <w:p w14:paraId="65F3D5A9" w14:textId="44B31409" w:rsidR="008D5D78" w:rsidRPr="006A2AD1" w:rsidRDefault="006A2AD1" w:rsidP="006A2AD1">
      <w:pPr>
        <w:pStyle w:val="Paragrafoelenco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BA7CD73" wp14:editId="3933ABBD">
            <wp:simplePos x="0" y="0"/>
            <wp:positionH relativeFrom="margin">
              <wp:posOffset>-555625</wp:posOffset>
            </wp:positionH>
            <wp:positionV relativeFrom="margin">
              <wp:posOffset>2307590</wp:posOffset>
            </wp:positionV>
            <wp:extent cx="6513830" cy="6697980"/>
            <wp:effectExtent l="0" t="0" r="1270" b="7620"/>
            <wp:wrapSquare wrapText="bothSides"/>
            <wp:docPr id="77" name="Immagine 77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Figure 1_ Use Case Diagram 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3830" cy="669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D5D78" w:rsidRPr="006A2AD1">
      <w:headerReference w:type="default" r:id="rId10"/>
      <w:footerReference w:type="default" r:id="rId11"/>
      <w:pgSz w:w="11907" w:h="16839"/>
      <w:pgMar w:top="1418" w:right="1751" w:bottom="1418" w:left="1751" w:header="709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B6E7B" w14:textId="77777777" w:rsidR="00ED169D" w:rsidRDefault="00ED169D">
      <w:pPr>
        <w:spacing w:after="0" w:line="240" w:lineRule="auto"/>
      </w:pPr>
      <w:r>
        <w:separator/>
      </w:r>
    </w:p>
  </w:endnote>
  <w:endnote w:type="continuationSeparator" w:id="0">
    <w:p w14:paraId="65A88455" w14:textId="77777777" w:rsidR="00ED169D" w:rsidRDefault="00ED1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2D452" w14:textId="77777777" w:rsidR="004963B1" w:rsidRDefault="00AD0DF9">
    <w:pPr>
      <w:pStyle w:val="Pidipagina"/>
    </w:pPr>
    <w:r>
      <w:ptab w:relativeTo="margin" w:alignment="right" w:leader="none"/>
    </w:r>
    <w:r w:rsidRPr="004875A4">
      <w:rPr>
        <w:b/>
        <w:color w:val="7B230C" w:themeColor="accent1" w:themeShade="BF"/>
      </w:rPr>
      <w:fldChar w:fldCharType="begin"/>
    </w:r>
    <w:r w:rsidRPr="004875A4">
      <w:rPr>
        <w:b/>
        <w:color w:val="7B230C" w:themeColor="accent1" w:themeShade="BF"/>
      </w:rPr>
      <w:instrText>PAGE</w:instrText>
    </w:r>
    <w:r w:rsidRPr="004875A4">
      <w:rPr>
        <w:b/>
        <w:color w:val="7B230C" w:themeColor="accent1" w:themeShade="BF"/>
      </w:rPr>
      <w:fldChar w:fldCharType="separate"/>
    </w:r>
    <w:r w:rsidRPr="004875A4">
      <w:rPr>
        <w:b/>
        <w:color w:val="7B230C" w:themeColor="accent1" w:themeShade="BF"/>
      </w:rPr>
      <w:t>1</w:t>
    </w:r>
    <w:r w:rsidRPr="004875A4">
      <w:rPr>
        <w:b/>
        <w:color w:val="7B230C" w:themeColor="accent1" w:themeShade="BF"/>
      </w:rPr>
      <w:fldChar w:fldCharType="end"/>
    </w:r>
    <w:r>
      <w:t xml:space="preserve"> </w:t>
    </w:r>
    <w:r>
      <w:rPr>
        <w:noProof/>
      </w:rPr>
      <mc:AlternateContent>
        <mc:Choice Requires="wps">
          <w:drawing>
            <wp:inline distT="0" distB="0" distL="0" distR="0" wp14:anchorId="5D02156B" wp14:editId="33FC8AC1">
              <wp:extent cx="91440" cy="91440"/>
              <wp:effectExtent l="19050" t="19050" r="22860" b="22860"/>
              <wp:docPr id="72" name="Oval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1B58C89A" id="Ovale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" filled="f" fillcolor="#ff7d26" strokecolor="#a53010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E1247" w14:textId="77777777" w:rsidR="00ED169D" w:rsidRDefault="00ED169D">
      <w:pPr>
        <w:spacing w:after="0" w:line="240" w:lineRule="auto"/>
      </w:pPr>
      <w:r>
        <w:separator/>
      </w:r>
    </w:p>
  </w:footnote>
  <w:footnote w:type="continuationSeparator" w:id="0">
    <w:p w14:paraId="334D7A07" w14:textId="77777777" w:rsidR="00ED169D" w:rsidRDefault="00ED1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32FE7" w14:textId="3C43AD42" w:rsidR="004963B1" w:rsidRDefault="00AD0DF9">
    <w:pPr>
      <w:pStyle w:val="Intestazione"/>
    </w:pPr>
    <w:r>
      <w:ptab w:relativeTo="margin" w:alignment="right" w:leader="none"/>
    </w:r>
    <w:sdt>
      <w:sdtPr>
        <w:rPr>
          <w:b/>
          <w:color w:val="7B230C" w:themeColor="accent1" w:themeShade="BF"/>
        </w:rPr>
        <w:alias w:val="Titolo"/>
        <w:tag w:val=""/>
        <w:id w:val="1776753768"/>
        <w:placeholder>
          <w:docPart w:val="03D2B1D8D698458B88537A7B477D9F7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875A4" w:rsidRPr="004875A4">
          <w:rPr>
            <w:b/>
            <w:color w:val="7B230C" w:themeColor="accent1" w:themeShade="BF"/>
          </w:rPr>
          <w:t>Biblioteca Digitale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F4B83D" wp14:editId="6C4CE535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Forma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787C40C9" id="_x0000_t32" coordsize="21600,21600" o:spt="32" o:oned="t" path="m,l21600,21600e" filled="f">
              <v:path arrowok="t" fillok="f" o:connecttype="none"/>
              <o:lock v:ext="edit" shapetype="t"/>
            </v:shapetype>
            <v:shape id="Forma 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" strokecolor="#a53010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31D49"/>
    <w:multiLevelType w:val="multilevel"/>
    <w:tmpl w:val="4CB4ECCC"/>
    <w:numStyleLink w:val="Stile1"/>
  </w:abstractNum>
  <w:abstractNum w:abstractNumId="1" w15:restartNumberingAfterBreak="0">
    <w:nsid w:val="070C19CB"/>
    <w:multiLevelType w:val="multilevel"/>
    <w:tmpl w:val="4CB4ECCC"/>
    <w:numStyleLink w:val="Stile1"/>
  </w:abstractNum>
  <w:abstractNum w:abstractNumId="2" w15:restartNumberingAfterBreak="0">
    <w:nsid w:val="0C3F09ED"/>
    <w:multiLevelType w:val="multilevel"/>
    <w:tmpl w:val="CD40BF9A"/>
    <w:styleLink w:val="Elencopuntato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A53010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A53010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A53010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7B230C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7B230C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6AAC91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6AAC91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6AAC91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6AAC91" w:themeColor="accent6"/>
        <w:sz w:val="12"/>
      </w:rPr>
    </w:lvl>
  </w:abstractNum>
  <w:abstractNum w:abstractNumId="3" w15:restartNumberingAfterBreak="0">
    <w:nsid w:val="100830B5"/>
    <w:multiLevelType w:val="hybridMultilevel"/>
    <w:tmpl w:val="90EE9A1C"/>
    <w:lvl w:ilvl="0" w:tplc="F7FE780E">
      <w:start w:val="1"/>
      <w:numFmt w:val="decimal"/>
      <w:pStyle w:val="Stile7"/>
      <w:lvlText w:val="5.%1"/>
      <w:lvlJc w:val="left"/>
      <w:pPr>
        <w:ind w:left="1429" w:hanging="360"/>
      </w:pPr>
      <w:rPr>
        <w:rFonts w:ascii="Century Gothic" w:hAnsi="Century Gothic" w:hint="default"/>
        <w:b/>
        <w:i w:val="0"/>
        <w:sz w:val="24"/>
      </w:r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82775B"/>
    <w:multiLevelType w:val="multilevel"/>
    <w:tmpl w:val="1AC695C2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2."/>
      <w:lvlJc w:val="left"/>
      <w:pPr>
        <w:ind w:left="576" w:hanging="576"/>
      </w:pPr>
    </w:lvl>
    <w:lvl w:ilvl="2">
      <w:start w:val="1"/>
      <w:numFmt w:val="decimal"/>
      <w:lvlText w:val="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1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97E3499"/>
    <w:multiLevelType w:val="multilevel"/>
    <w:tmpl w:val="85C08436"/>
    <w:styleLink w:val="Elenconumerato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766F54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766F54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766F54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766F54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766F54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766F54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766F54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766F54" w:themeColor="text2"/>
      </w:rPr>
    </w:lvl>
  </w:abstractNum>
  <w:abstractNum w:abstractNumId="6" w15:restartNumberingAfterBreak="0">
    <w:nsid w:val="1BE25447"/>
    <w:multiLevelType w:val="hybridMultilevel"/>
    <w:tmpl w:val="DE8C1A0A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83E74"/>
    <w:multiLevelType w:val="hybridMultilevel"/>
    <w:tmpl w:val="EF80A75A"/>
    <w:lvl w:ilvl="0" w:tplc="B1629CC6">
      <w:start w:val="1"/>
      <w:numFmt w:val="decimal"/>
      <w:pStyle w:val="Stile4"/>
      <w:lvlText w:val="3.%1"/>
      <w:lvlJc w:val="left"/>
      <w:pPr>
        <w:ind w:left="1789" w:hanging="360"/>
      </w:pPr>
      <w:rPr>
        <w:rFonts w:ascii="Century Gothic" w:hAnsi="Century Gothic" w:hint="default"/>
        <w:b/>
        <w:i w:val="0"/>
        <w:sz w:val="24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23AB1135"/>
    <w:multiLevelType w:val="hybridMultilevel"/>
    <w:tmpl w:val="46769D4E"/>
    <w:lvl w:ilvl="0" w:tplc="561249D2">
      <w:start w:val="1"/>
      <w:numFmt w:val="decimal"/>
      <w:pStyle w:val="Stile3"/>
      <w:lvlText w:val="2.%1"/>
      <w:lvlJc w:val="left"/>
      <w:pPr>
        <w:ind w:left="1429" w:hanging="360"/>
      </w:pPr>
      <w:rPr>
        <w:rFonts w:ascii="Century Gothic" w:hAnsi="Century Gothic" w:hint="default"/>
        <w:b/>
        <w:i w:val="0"/>
        <w:sz w:val="24"/>
      </w:r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1430C96"/>
    <w:multiLevelType w:val="hybridMultilevel"/>
    <w:tmpl w:val="251A9E0C"/>
    <w:lvl w:ilvl="0" w:tplc="F8C2C790">
      <w:start w:val="1"/>
      <w:numFmt w:val="decimal"/>
      <w:pStyle w:val="Stile6"/>
      <w:lvlText w:val="4.%1"/>
      <w:lvlJc w:val="left"/>
      <w:pPr>
        <w:ind w:left="1429" w:hanging="360"/>
      </w:pPr>
      <w:rPr>
        <w:rFonts w:ascii="Century Gothic" w:hAnsi="Century Gothic" w:hint="default"/>
        <w:b/>
        <w:i w:val="0"/>
        <w:sz w:val="24"/>
      </w:r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4A978C4"/>
    <w:multiLevelType w:val="hybridMultilevel"/>
    <w:tmpl w:val="AA4EF26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A4456B"/>
    <w:multiLevelType w:val="hybridMultilevel"/>
    <w:tmpl w:val="DD82847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100B40"/>
    <w:multiLevelType w:val="hybridMultilevel"/>
    <w:tmpl w:val="C0947D46"/>
    <w:lvl w:ilvl="0" w:tplc="8CE81356">
      <w:start w:val="1"/>
      <w:numFmt w:val="decimal"/>
      <w:pStyle w:val="Stile2"/>
      <w:lvlText w:val="1.%1"/>
      <w:lvlJc w:val="left"/>
      <w:pPr>
        <w:ind w:left="1069" w:hanging="360"/>
      </w:pPr>
      <w:rPr>
        <w:rFonts w:ascii="Century Gothic" w:hAnsi="Century Gothic" w:hint="default"/>
        <w:b/>
        <w:i w:val="0"/>
        <w:sz w:val="24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8DF1B9A"/>
    <w:multiLevelType w:val="hybridMultilevel"/>
    <w:tmpl w:val="24F2BB46"/>
    <w:lvl w:ilvl="0" w:tplc="0B10BB6C">
      <w:start w:val="1"/>
      <w:numFmt w:val="decimal"/>
      <w:pStyle w:val="Stile5"/>
      <w:lvlText w:val="3.%1"/>
      <w:lvlJc w:val="left"/>
      <w:pPr>
        <w:ind w:left="1429" w:hanging="360"/>
      </w:pPr>
      <w:rPr>
        <w:rFonts w:ascii="Century Gothic" w:hAnsi="Century Gothic" w:hint="default"/>
        <w:b/>
        <w:i w:val="0"/>
        <w:sz w:val="24"/>
      </w:r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2D718B9"/>
    <w:multiLevelType w:val="hybridMultilevel"/>
    <w:tmpl w:val="FA5AF3C6"/>
    <w:lvl w:ilvl="0" w:tplc="98E05610">
      <w:start w:val="1"/>
      <w:numFmt w:val="decimal"/>
      <w:lvlText w:val="%1.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A24D6"/>
    <w:multiLevelType w:val="hybridMultilevel"/>
    <w:tmpl w:val="3432EA6E"/>
    <w:lvl w:ilvl="0" w:tplc="49C4664E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656" w:hanging="360"/>
      </w:pPr>
    </w:lvl>
    <w:lvl w:ilvl="2" w:tplc="0410001B" w:tentative="1">
      <w:start w:val="1"/>
      <w:numFmt w:val="lowerRoman"/>
      <w:lvlText w:val="%3."/>
      <w:lvlJc w:val="right"/>
      <w:pPr>
        <w:ind w:left="2376" w:hanging="180"/>
      </w:pPr>
    </w:lvl>
    <w:lvl w:ilvl="3" w:tplc="0410000F" w:tentative="1">
      <w:start w:val="1"/>
      <w:numFmt w:val="decimal"/>
      <w:lvlText w:val="%4."/>
      <w:lvlJc w:val="left"/>
      <w:pPr>
        <w:ind w:left="3096" w:hanging="360"/>
      </w:pPr>
    </w:lvl>
    <w:lvl w:ilvl="4" w:tplc="04100019" w:tentative="1">
      <w:start w:val="1"/>
      <w:numFmt w:val="lowerLetter"/>
      <w:lvlText w:val="%5."/>
      <w:lvlJc w:val="left"/>
      <w:pPr>
        <w:ind w:left="3816" w:hanging="360"/>
      </w:pPr>
    </w:lvl>
    <w:lvl w:ilvl="5" w:tplc="0410001B" w:tentative="1">
      <w:start w:val="1"/>
      <w:numFmt w:val="lowerRoman"/>
      <w:lvlText w:val="%6."/>
      <w:lvlJc w:val="right"/>
      <w:pPr>
        <w:ind w:left="4536" w:hanging="180"/>
      </w:pPr>
    </w:lvl>
    <w:lvl w:ilvl="6" w:tplc="0410000F" w:tentative="1">
      <w:start w:val="1"/>
      <w:numFmt w:val="decimal"/>
      <w:lvlText w:val="%7."/>
      <w:lvlJc w:val="left"/>
      <w:pPr>
        <w:ind w:left="5256" w:hanging="360"/>
      </w:pPr>
    </w:lvl>
    <w:lvl w:ilvl="7" w:tplc="04100019" w:tentative="1">
      <w:start w:val="1"/>
      <w:numFmt w:val="lowerLetter"/>
      <w:lvlText w:val="%8."/>
      <w:lvlJc w:val="left"/>
      <w:pPr>
        <w:ind w:left="5976" w:hanging="360"/>
      </w:pPr>
    </w:lvl>
    <w:lvl w:ilvl="8" w:tplc="0410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6" w15:restartNumberingAfterBreak="0">
    <w:nsid w:val="7170358D"/>
    <w:multiLevelType w:val="multilevel"/>
    <w:tmpl w:val="4CB4ECCC"/>
    <w:styleLink w:val="Stile1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%2"/>
      <w:lvlJc w:val="left"/>
      <w:pPr>
        <w:ind w:left="1080" w:hanging="360"/>
      </w:pPr>
      <w:rPr>
        <w:rFonts w:asciiTheme="minorHAnsi" w:hAnsiTheme="minorHAnsi" w:hint="default"/>
        <w:sz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" w15:restartNumberingAfterBreak="0">
    <w:nsid w:val="789D769C"/>
    <w:multiLevelType w:val="hybridMultilevel"/>
    <w:tmpl w:val="16ECC5E4"/>
    <w:lvl w:ilvl="0" w:tplc="D516596C">
      <w:start w:val="1"/>
      <w:numFmt w:val="decimal"/>
      <w:lvlText w:val="%1.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BF6F64"/>
    <w:multiLevelType w:val="hybridMultilevel"/>
    <w:tmpl w:val="4BE620D4"/>
    <w:lvl w:ilvl="0" w:tplc="FD380E04">
      <w:start w:val="1"/>
      <w:numFmt w:val="decimal"/>
      <w:lvlText w:val="%1.1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5"/>
  </w:num>
  <w:num w:numId="3">
    <w:abstractNumId w:val="2"/>
  </w:num>
  <w:num w:numId="4">
    <w:abstractNumId w:val="5"/>
  </w:num>
  <w:num w:numId="5">
    <w:abstractNumId w:val="2"/>
  </w:num>
  <w:num w:numId="6">
    <w:abstractNumId w:val="5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15"/>
  </w:num>
  <w:num w:numId="18">
    <w:abstractNumId w:val="11"/>
  </w:num>
  <w:num w:numId="19">
    <w:abstractNumId w:val="18"/>
  </w:num>
  <w:num w:numId="20">
    <w:abstractNumId w:val="14"/>
  </w:num>
  <w:num w:numId="21">
    <w:abstractNumId w:val="17"/>
  </w:num>
  <w:num w:numId="22">
    <w:abstractNumId w:val="16"/>
  </w:num>
  <w:num w:numId="23">
    <w:abstractNumId w:val="0"/>
  </w:num>
  <w:num w:numId="24">
    <w:abstractNumId w:val="1"/>
  </w:num>
  <w:num w:numId="25">
    <w:abstractNumId w:val="12"/>
  </w:num>
  <w:num w:numId="26">
    <w:abstractNumId w:val="12"/>
    <w:lvlOverride w:ilvl="0">
      <w:startOverride w:val="1"/>
    </w:lvlOverride>
  </w:num>
  <w:num w:numId="27">
    <w:abstractNumId w:val="8"/>
  </w:num>
  <w:num w:numId="28">
    <w:abstractNumId w:val="7"/>
  </w:num>
  <w:num w:numId="29">
    <w:abstractNumId w:val="8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13"/>
  </w:num>
  <w:num w:numId="32">
    <w:abstractNumId w:val="9"/>
  </w:num>
  <w:num w:numId="33">
    <w:abstractNumId w:val="3"/>
  </w:num>
  <w:num w:numId="34">
    <w:abstractNumId w:val="10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2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88"/>
    <w:rsid w:val="00087DDC"/>
    <w:rsid w:val="002524F1"/>
    <w:rsid w:val="003132D5"/>
    <w:rsid w:val="003B4385"/>
    <w:rsid w:val="00463001"/>
    <w:rsid w:val="004875A4"/>
    <w:rsid w:val="004963B1"/>
    <w:rsid w:val="00547050"/>
    <w:rsid w:val="00637FDE"/>
    <w:rsid w:val="006A2AD1"/>
    <w:rsid w:val="00700730"/>
    <w:rsid w:val="00720651"/>
    <w:rsid w:val="007252D6"/>
    <w:rsid w:val="007921B7"/>
    <w:rsid w:val="007D3F88"/>
    <w:rsid w:val="007D484D"/>
    <w:rsid w:val="00887CFE"/>
    <w:rsid w:val="00891E26"/>
    <w:rsid w:val="008D5D78"/>
    <w:rsid w:val="00932C29"/>
    <w:rsid w:val="00933294"/>
    <w:rsid w:val="00933C62"/>
    <w:rsid w:val="00A01A5E"/>
    <w:rsid w:val="00A07DAE"/>
    <w:rsid w:val="00A10283"/>
    <w:rsid w:val="00AD0DF9"/>
    <w:rsid w:val="00B27AF7"/>
    <w:rsid w:val="00B37A70"/>
    <w:rsid w:val="00BC6C73"/>
    <w:rsid w:val="00C302BF"/>
    <w:rsid w:val="00E3572E"/>
    <w:rsid w:val="00ED169D"/>
    <w:rsid w:val="00EF6579"/>
    <w:rsid w:val="00F6642E"/>
    <w:rsid w:val="00F9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A2D816"/>
  <w15:docId w15:val="{EF2F94D6-1467-4B35-82D9-F4B8A386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87CFE"/>
  </w:style>
  <w:style w:type="paragraph" w:styleId="Titolo1">
    <w:name w:val="heading 1"/>
    <w:basedOn w:val="Normale"/>
    <w:next w:val="Normale"/>
    <w:link w:val="Titolo1Carattere"/>
    <w:uiPriority w:val="9"/>
    <w:qFormat/>
    <w:rsid w:val="00887CFE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87CFE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87C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87C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unhideWhenUsed/>
    <w:rsid w:val="00887CFE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58523E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rsid w:val="00887CFE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8523E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87CFE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87CFE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87CFE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87CF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87CF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7C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7CF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7CF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7CFE"/>
    <w:rPr>
      <w:color w:val="5A5A5A" w:themeColor="text1" w:themeTint="A5"/>
      <w:spacing w:val="1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color w:val="58523E" w:themeColor="text2" w:themeShade="BF"/>
      <w:sz w:val="16"/>
      <w:szCs w:val="16"/>
    </w:rPr>
  </w:style>
  <w:style w:type="character" w:styleId="Titolodellibro">
    <w:name w:val="Book Title"/>
    <w:basedOn w:val="Carpredefinitoparagrafo"/>
    <w:uiPriority w:val="33"/>
    <w:qFormat/>
    <w:rsid w:val="00887CFE"/>
    <w:rPr>
      <w:b w:val="0"/>
      <w:bCs w:val="0"/>
      <w:smallCaps/>
      <w:spacing w:val="5"/>
    </w:rPr>
  </w:style>
  <w:style w:type="numbering" w:customStyle="1" w:styleId="Elencopuntato">
    <w:name w:val="Elenco puntato"/>
    <w:uiPriority w:val="99"/>
    <w:pPr>
      <w:numPr>
        <w:numId w:val="1"/>
      </w:numPr>
    </w:pPr>
  </w:style>
  <w:style w:type="paragraph" w:styleId="Didascalia">
    <w:name w:val="caption"/>
    <w:basedOn w:val="Normale"/>
    <w:next w:val="Normale"/>
    <w:uiPriority w:val="35"/>
    <w:unhideWhenUsed/>
    <w:qFormat/>
    <w:rsid w:val="00887CFE"/>
    <w:pPr>
      <w:spacing w:after="200" w:line="240" w:lineRule="auto"/>
    </w:pPr>
    <w:rPr>
      <w:i/>
      <w:iCs/>
      <w:color w:val="766F54" w:themeColor="text2"/>
      <w:sz w:val="18"/>
      <w:szCs w:val="18"/>
    </w:rPr>
  </w:style>
  <w:style w:type="character" w:styleId="Enfasicorsivo">
    <w:name w:val="Emphasis"/>
    <w:basedOn w:val="Carpredefinitoparagrafo"/>
    <w:uiPriority w:val="20"/>
    <w:qFormat/>
    <w:rsid w:val="00887CFE"/>
    <w:rPr>
      <w:i/>
      <w:iCs/>
      <w:color w:val="auto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cstheme="minorBidi"/>
      <w:color w:val="58523E" w:themeColor="text2" w:themeShade="BF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rFonts w:cstheme="minorBidi"/>
      <w:color w:val="58523E" w:themeColor="text2" w:themeShade="BF"/>
      <w:sz w:val="20"/>
      <w:szCs w:val="2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87CF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87CF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87CFE"/>
    <w:rPr>
      <w:rFonts w:asciiTheme="majorHAnsi" w:eastAsiaTheme="majorEastAsia" w:hAnsiTheme="majorHAnsi" w:cstheme="majorBidi"/>
      <w:color w:val="58523E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87CFE"/>
    <w:rPr>
      <w:rFonts w:asciiTheme="majorHAnsi" w:eastAsiaTheme="majorEastAsia" w:hAnsiTheme="majorHAnsi" w:cstheme="majorBidi"/>
      <w:i/>
      <w:iCs/>
      <w:color w:val="58523E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87C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87CF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87C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nfasiintensa">
    <w:name w:val="Intense Emphasis"/>
    <w:basedOn w:val="Carpredefinitoparagrafo"/>
    <w:uiPriority w:val="21"/>
    <w:qFormat/>
    <w:rsid w:val="00887CFE"/>
    <w:rPr>
      <w:b/>
      <w:bCs/>
      <w:i/>
      <w:iCs/>
      <w:caps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87CF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87CFE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87CF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87CFE"/>
    <w:rPr>
      <w:color w:val="000000" w:themeColor="text1"/>
      <w:shd w:val="clear" w:color="auto" w:fill="F2F2F2" w:themeFill="background1" w:themeFillShade="F2"/>
    </w:rPr>
  </w:style>
  <w:style w:type="character" w:styleId="Riferimentointenso">
    <w:name w:val="Intense Reference"/>
    <w:basedOn w:val="Carpredefinitoparagrafo"/>
    <w:uiPriority w:val="32"/>
    <w:qFormat/>
    <w:rsid w:val="00887CFE"/>
    <w:rPr>
      <w:b/>
      <w:bCs/>
      <w:smallCaps/>
      <w:u w:val="single"/>
    </w:rPr>
  </w:style>
  <w:style w:type="paragraph" w:styleId="Paragrafoelenco">
    <w:name w:val="List Paragraph"/>
    <w:basedOn w:val="Normale"/>
    <w:link w:val="ParagrafoelencoCarattere"/>
    <w:uiPriority w:val="34"/>
    <w:rsid w:val="007921B7"/>
    <w:pPr>
      <w:ind w:left="720"/>
      <w:contextualSpacing/>
    </w:pPr>
  </w:style>
  <w:style w:type="paragraph" w:styleId="Rientronormale">
    <w:name w:val="Normal Indent"/>
    <w:basedOn w:val="Normale"/>
    <w:uiPriority w:val="99"/>
    <w:unhideWhenUsed/>
    <w:pPr>
      <w:ind w:left="720"/>
      <w:contextualSpacing/>
    </w:pPr>
  </w:style>
  <w:style w:type="numbering" w:customStyle="1" w:styleId="Elenconumerato">
    <w:name w:val="Elenco numerato"/>
    <w:uiPriority w:val="99"/>
    <w:pPr>
      <w:numPr>
        <w:numId w:val="2"/>
      </w:numPr>
    </w:pPr>
  </w:style>
  <w:style w:type="character" w:styleId="Testosegnaposto">
    <w:name w:val="Placeholder Text"/>
    <w:basedOn w:val="Carpredefinitoparagrafo"/>
    <w:uiPriority w:val="99"/>
    <w:unhideWhenUsed/>
    <w:rPr>
      <w:color w:val="808080"/>
    </w:rPr>
  </w:style>
  <w:style w:type="character" w:styleId="Enfasigrassetto">
    <w:name w:val="Strong"/>
    <w:basedOn w:val="Carpredefinitoparagrafo"/>
    <w:uiPriority w:val="22"/>
    <w:qFormat/>
    <w:rsid w:val="00887CFE"/>
    <w:rPr>
      <w:b/>
      <w:bCs/>
      <w:color w:val="000000" w:themeColor="text1"/>
    </w:rPr>
  </w:style>
  <w:style w:type="character" w:styleId="Enfasidelicata">
    <w:name w:val="Subtle Emphasis"/>
    <w:basedOn w:val="Carpredefinitoparagrafo"/>
    <w:uiPriority w:val="19"/>
    <w:qFormat/>
    <w:rsid w:val="00887CFE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887CFE"/>
    <w:rPr>
      <w:smallCaps/>
      <w:color w:val="404040" w:themeColor="text1" w:themeTint="BF"/>
      <w:u w:val="single" w:color="7F7F7F" w:themeColor="text1" w:themeTint="80"/>
    </w:rPr>
  </w:style>
  <w:style w:type="table" w:styleId="Grigliatabella">
    <w:name w:val="Table Grid"/>
    <w:basedOn w:val="Tabellanormale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essunaspaziatura">
    <w:name w:val="No Spacing"/>
    <w:uiPriority w:val="1"/>
    <w:qFormat/>
    <w:rsid w:val="00887CFE"/>
    <w:pPr>
      <w:spacing w:after="0" w:line="240" w:lineRule="auto"/>
    </w:p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87CFE"/>
    <w:pPr>
      <w:outlineLvl w:val="9"/>
    </w:pPr>
  </w:style>
  <w:style w:type="numbering" w:customStyle="1" w:styleId="Stile1">
    <w:name w:val="Stile1"/>
    <w:basedOn w:val="Nessunelenco"/>
    <w:uiPriority w:val="99"/>
    <w:rsid w:val="00637FDE"/>
    <w:pPr>
      <w:numPr>
        <w:numId w:val="22"/>
      </w:numPr>
    </w:pPr>
  </w:style>
  <w:style w:type="paragraph" w:customStyle="1" w:styleId="Stile2">
    <w:name w:val="Stile 2"/>
    <w:basedOn w:val="Paragrafoelenco"/>
    <w:link w:val="Stile2Carattere"/>
    <w:qFormat/>
    <w:rsid w:val="00637FDE"/>
    <w:pPr>
      <w:numPr>
        <w:numId w:val="25"/>
      </w:numPr>
    </w:pPr>
    <w:rPr>
      <w:sz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EF6579"/>
    <w:rPr>
      <w:sz w:val="16"/>
      <w:szCs w:val="16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637FDE"/>
  </w:style>
  <w:style w:type="character" w:customStyle="1" w:styleId="Stile2Carattere">
    <w:name w:val="Stile 2 Carattere"/>
    <w:basedOn w:val="ParagrafoelencoCarattere"/>
    <w:link w:val="Stile2"/>
    <w:rsid w:val="00637FDE"/>
    <w:rPr>
      <w:sz w:val="24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F657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F657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F657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F6579"/>
    <w:rPr>
      <w:b/>
      <w:bCs/>
      <w:sz w:val="20"/>
      <w:szCs w:val="20"/>
    </w:rPr>
  </w:style>
  <w:style w:type="paragraph" w:customStyle="1" w:styleId="Stile3">
    <w:name w:val="Stile3"/>
    <w:basedOn w:val="Stile2"/>
    <w:link w:val="Stile3Carattere"/>
    <w:autoRedefine/>
    <w:qFormat/>
    <w:rsid w:val="00700730"/>
    <w:pPr>
      <w:numPr>
        <w:numId w:val="27"/>
      </w:numPr>
    </w:pPr>
  </w:style>
  <w:style w:type="character" w:customStyle="1" w:styleId="Stile3Carattere">
    <w:name w:val="Stile3 Carattere"/>
    <w:basedOn w:val="Stile2Carattere"/>
    <w:link w:val="Stile3"/>
    <w:rsid w:val="00700730"/>
    <w:rPr>
      <w:sz w:val="24"/>
    </w:rPr>
  </w:style>
  <w:style w:type="paragraph" w:customStyle="1" w:styleId="Stile4">
    <w:name w:val="Stile4"/>
    <w:basedOn w:val="Stile3"/>
    <w:next w:val="Stile3"/>
    <w:link w:val="Stile4Carattere"/>
    <w:rsid w:val="00B37A70"/>
    <w:pPr>
      <w:numPr>
        <w:numId w:val="28"/>
      </w:numPr>
      <w:spacing w:after="0" w:line="240" w:lineRule="auto"/>
      <w:ind w:left="1072" w:firstLine="0"/>
      <w:contextualSpacing w:val="0"/>
    </w:pPr>
  </w:style>
  <w:style w:type="paragraph" w:customStyle="1" w:styleId="Stile40">
    <w:name w:val="Stile4"/>
    <w:basedOn w:val="Stile3"/>
    <w:next w:val="Stile3"/>
    <w:rsid w:val="00F963ED"/>
    <w:pPr>
      <w:numPr>
        <w:numId w:val="28"/>
      </w:numPr>
      <w:spacing w:before="120" w:after="120"/>
      <w:ind w:left="1069"/>
    </w:pPr>
  </w:style>
  <w:style w:type="character" w:customStyle="1" w:styleId="Stile4Carattere">
    <w:name w:val="Stile4 Carattere"/>
    <w:basedOn w:val="Carpredefinitoparagrafo"/>
    <w:link w:val="Stile4"/>
    <w:rsid w:val="00B37A70"/>
    <w:rPr>
      <w:sz w:val="24"/>
    </w:rPr>
  </w:style>
  <w:style w:type="paragraph" w:customStyle="1" w:styleId="Stile5">
    <w:name w:val="Stile5"/>
    <w:basedOn w:val="Stile2"/>
    <w:link w:val="Stile5Carattere"/>
    <w:qFormat/>
    <w:rsid w:val="00700730"/>
    <w:pPr>
      <w:numPr>
        <w:numId w:val="31"/>
      </w:numPr>
    </w:pPr>
  </w:style>
  <w:style w:type="paragraph" w:customStyle="1" w:styleId="Stile6">
    <w:name w:val="Stile6"/>
    <w:basedOn w:val="Stile2"/>
    <w:link w:val="Stile6Carattere"/>
    <w:qFormat/>
    <w:rsid w:val="00700730"/>
    <w:pPr>
      <w:numPr>
        <w:numId w:val="32"/>
      </w:numPr>
    </w:pPr>
  </w:style>
  <w:style w:type="character" w:customStyle="1" w:styleId="Stile5Carattere">
    <w:name w:val="Stile5 Carattere"/>
    <w:basedOn w:val="Carpredefinitoparagrafo"/>
    <w:link w:val="Stile5"/>
    <w:rsid w:val="00700730"/>
    <w:rPr>
      <w:sz w:val="24"/>
    </w:rPr>
  </w:style>
  <w:style w:type="paragraph" w:customStyle="1" w:styleId="Stile7">
    <w:name w:val="Stile7"/>
    <w:basedOn w:val="Stile2"/>
    <w:link w:val="Stile7Carattere"/>
    <w:qFormat/>
    <w:rsid w:val="00A10283"/>
    <w:pPr>
      <w:numPr>
        <w:numId w:val="33"/>
      </w:numPr>
    </w:pPr>
  </w:style>
  <w:style w:type="character" w:customStyle="1" w:styleId="Stile6Carattere">
    <w:name w:val="Stile6 Carattere"/>
    <w:basedOn w:val="Carpredefinitoparagrafo"/>
    <w:link w:val="Stile6"/>
    <w:rsid w:val="00700730"/>
    <w:rPr>
      <w:sz w:val="24"/>
    </w:rPr>
  </w:style>
  <w:style w:type="character" w:customStyle="1" w:styleId="Stile7Carattere">
    <w:name w:val="Stile7 Carattere"/>
    <w:basedOn w:val="Carpredefinitoparagrafo"/>
    <w:link w:val="Stile7"/>
    <w:rsid w:val="00A1028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\AppData\Roaming\Microsoft\Templates\Report%20(tema%20Loggia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D2B1D8D698458B88537A7B477D9F7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29BF1D0-556D-4EA2-A73A-CFB5492DB4D3}"/>
      </w:docPartPr>
      <w:docPartBody>
        <w:p w:rsidR="00EA3E50" w:rsidRDefault="000A39C4">
          <w:r w:rsidRPr="007D3748">
            <w:rPr>
              <w:rStyle w:val="Testosegnaposto"/>
            </w:rPr>
            <w:t>[Titolo]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30"/>
    <w:rsid w:val="000A39C4"/>
    <w:rsid w:val="0066778C"/>
    <w:rsid w:val="00792C4A"/>
    <w:rsid w:val="00826702"/>
    <w:rsid w:val="00867E00"/>
    <w:rsid w:val="008E3BBE"/>
    <w:rsid w:val="009D6158"/>
    <w:rsid w:val="00A53230"/>
    <w:rsid w:val="00B62151"/>
    <w:rsid w:val="00DA3DBB"/>
    <w:rsid w:val="00EA3E50"/>
    <w:rsid w:val="00F1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/>
      <w:smallCaps/>
      <w:color w:val="323E4F" w:themeColor="text2" w:themeShade="BF"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spacing w:after="0" w:line="276" w:lineRule="auto"/>
      <w:outlineLvl w:val="1"/>
    </w:pPr>
    <w:rPr>
      <w:rFonts w:asciiTheme="majorHAnsi" w:eastAsiaTheme="minorHAnsi" w:hAnsiTheme="majorHAnsi"/>
      <w:color w:val="323E4F" w:themeColor="text2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7B50D073CDC4D1E896DB7CA92177AB7">
    <w:name w:val="97B50D073CDC4D1E896DB7CA92177AB7"/>
  </w:style>
  <w:style w:type="paragraph" w:customStyle="1" w:styleId="77E132A1BC294C98AE89F870797B476B">
    <w:name w:val="77E132A1BC294C98AE89F870797B476B"/>
  </w:style>
  <w:style w:type="character" w:customStyle="1" w:styleId="Titolo1Carattere">
    <w:name w:val="Titolo 1 Carattere"/>
    <w:basedOn w:val="Carpredefinitoparagrafo"/>
    <w:link w:val="Titolo1"/>
    <w:uiPriority w:val="1"/>
    <w:rPr>
      <w:rFonts w:asciiTheme="majorHAnsi" w:eastAsiaTheme="minorHAnsi" w:hAnsiTheme="majorHAnsi"/>
      <w:smallCaps/>
      <w:color w:val="323E4F" w:themeColor="text2" w:themeShade="BF"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inorHAnsi" w:hAnsiTheme="majorHAnsi"/>
      <w:color w:val="323E4F" w:themeColor="text2" w:themeShade="BF"/>
      <w:sz w:val="28"/>
      <w:szCs w:val="28"/>
    </w:rPr>
  </w:style>
  <w:style w:type="paragraph" w:customStyle="1" w:styleId="A024D040F88E4A7A946CF6FD13F2FB73">
    <w:name w:val="A024D040F88E4A7A946CF6FD13F2FB73"/>
  </w:style>
  <w:style w:type="paragraph" w:customStyle="1" w:styleId="5DDC5875F2E34A4EADB7BD4F3032D6DE">
    <w:name w:val="5DDC5875F2E34A4EADB7BD4F3032D6DE"/>
  </w:style>
  <w:style w:type="paragraph" w:customStyle="1" w:styleId="47B94254909542119B0B196877396839">
    <w:name w:val="47B94254909542119B0B196877396839"/>
  </w:style>
  <w:style w:type="paragraph" w:customStyle="1" w:styleId="6401FB829C844E5FA05276C41F24A50A">
    <w:name w:val="6401FB829C844E5FA05276C41F24A50A"/>
  </w:style>
  <w:style w:type="character" w:styleId="Testosegnaposto">
    <w:name w:val="Placeholder Text"/>
    <w:basedOn w:val="Carpredefinitoparagrafo"/>
    <w:uiPriority w:val="99"/>
    <w:unhideWhenUsed/>
    <w:rsid w:val="000A39C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Filo">
  <a:themeElements>
    <a:clrScheme name="Filo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Filo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ilo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306E5-CE10-4FF7-AD5E-BDF33B3A8C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DC06F3-59CB-47CE-A228-EA6922FEF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(tema Loggia).dotx</Template>
  <TotalTime>167</TotalTime>
  <Pages>5</Pages>
  <Words>660</Words>
  <Characters>3768</Characters>
  <Application>Microsoft Office Word</Application>
  <DocSecurity>0</DocSecurity>
  <Lines>31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Biblioteca Digitale</vt:lpstr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Biblioteca Digitale</dc:title>
  <dc:creator>Sara</dc:creator>
  <cp:keywords/>
  <cp:lastModifiedBy>Sara Di berardino</cp:lastModifiedBy>
  <cp:revision>11</cp:revision>
  <cp:lastPrinted>2018-12-16T17:52:00Z</cp:lastPrinted>
  <dcterms:created xsi:type="dcterms:W3CDTF">2018-12-16T18:03:00Z</dcterms:created>
  <dcterms:modified xsi:type="dcterms:W3CDTF">2018-12-28T11:30:00Z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